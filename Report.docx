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639" w:rsidRDefault="00072639" w:rsidP="00C6554A">
      <w:pPr>
        <w:pStyle w:val="Photo"/>
        <w:rPr>
          <w:noProof/>
          <w:lang w:val="en-GB" w:eastAsia="en-GB"/>
        </w:rPr>
      </w:pPr>
      <w:bookmarkStart w:id="0" w:name="_Toc321147149"/>
      <w:bookmarkStart w:id="1" w:name="_Toc318188227"/>
      <w:bookmarkStart w:id="2" w:name="_Toc318188327"/>
      <w:bookmarkStart w:id="3" w:name="_Toc318189312"/>
      <w:bookmarkStart w:id="4" w:name="_Toc321147011"/>
    </w:p>
    <w:p w:rsidR="00982A0B" w:rsidRDefault="00982A0B" w:rsidP="00C6554A">
      <w:pPr>
        <w:pStyle w:val="Photo"/>
        <w:rPr>
          <w:noProof/>
          <w:lang w:val="en-GB" w:eastAsia="en-GB"/>
        </w:rPr>
      </w:pPr>
    </w:p>
    <w:p w:rsidR="00982A0B" w:rsidRDefault="00982A0B" w:rsidP="00C6554A">
      <w:pPr>
        <w:pStyle w:val="Photo"/>
        <w:rPr>
          <w:noProof/>
          <w:lang w:val="en-GB" w:eastAsia="en-GB"/>
        </w:rPr>
      </w:pPr>
    </w:p>
    <w:p w:rsidR="00982A0B" w:rsidRDefault="00982A0B" w:rsidP="00C6554A">
      <w:pPr>
        <w:pStyle w:val="Photo"/>
        <w:rPr>
          <w:noProof/>
          <w:lang w:val="en-GB" w:eastAsia="en-GB"/>
        </w:rPr>
      </w:pPr>
    </w:p>
    <w:p w:rsidR="00982A0B" w:rsidRDefault="00982A0B" w:rsidP="00C6554A">
      <w:pPr>
        <w:pStyle w:val="Photo"/>
        <w:rPr>
          <w:noProof/>
          <w:lang w:val="en-GB" w:eastAsia="en-GB"/>
        </w:rPr>
      </w:pPr>
    </w:p>
    <w:p w:rsidR="00982A0B" w:rsidRDefault="00982A0B" w:rsidP="00C6554A">
      <w:pPr>
        <w:pStyle w:val="Photo"/>
        <w:rPr>
          <w:noProof/>
          <w:lang w:val="en-GB" w:eastAsia="en-GB"/>
        </w:rPr>
      </w:pPr>
    </w:p>
    <w:p w:rsidR="00982A0B" w:rsidRDefault="00982A0B" w:rsidP="00C6554A">
      <w:pPr>
        <w:pStyle w:val="Photo"/>
        <w:rPr>
          <w:noProof/>
          <w:lang w:val="en-GB" w:eastAsia="en-GB"/>
        </w:rPr>
      </w:pPr>
    </w:p>
    <w:p w:rsidR="00982A0B" w:rsidRDefault="00982A0B" w:rsidP="00C6554A">
      <w:pPr>
        <w:pStyle w:val="Photo"/>
        <w:rPr>
          <w:noProof/>
          <w:lang w:val="en-GB" w:eastAsia="en-GB"/>
        </w:rPr>
      </w:pPr>
    </w:p>
    <w:p w:rsidR="00982A0B" w:rsidRDefault="00982A0B" w:rsidP="00C6554A">
      <w:pPr>
        <w:pStyle w:val="Photo"/>
        <w:rPr>
          <w:noProof/>
          <w:lang w:val="en-GB" w:eastAsia="en-GB"/>
        </w:rPr>
      </w:pPr>
    </w:p>
    <w:p w:rsidR="00982A0B" w:rsidRDefault="00982A0B" w:rsidP="00C6554A">
      <w:pPr>
        <w:pStyle w:val="Photo"/>
        <w:rPr>
          <w:noProof/>
          <w:lang w:val="en-GB" w:eastAsia="en-GB"/>
        </w:rPr>
      </w:pPr>
    </w:p>
    <w:p w:rsidR="00982A0B" w:rsidRDefault="00982A0B" w:rsidP="00C6554A">
      <w:pPr>
        <w:pStyle w:val="Photo"/>
        <w:rPr>
          <w:noProof/>
          <w:lang w:val="en-GB" w:eastAsia="en-GB"/>
        </w:rPr>
      </w:pPr>
    </w:p>
    <w:p w:rsidR="00982A0B" w:rsidRDefault="00982A0B" w:rsidP="00C6554A">
      <w:pPr>
        <w:pStyle w:val="Photo"/>
        <w:rPr>
          <w:noProof/>
          <w:lang w:val="en-GB" w:eastAsia="en-GB"/>
        </w:rPr>
      </w:pPr>
    </w:p>
    <w:p w:rsidR="00C6554A" w:rsidRPr="008B5277" w:rsidRDefault="00C6554A" w:rsidP="00C6554A">
      <w:pPr>
        <w:pStyle w:val="Photo"/>
      </w:pPr>
    </w:p>
    <w:bookmarkEnd w:id="0"/>
    <w:bookmarkEnd w:id="1"/>
    <w:bookmarkEnd w:id="2"/>
    <w:bookmarkEnd w:id="3"/>
    <w:bookmarkEnd w:id="4"/>
    <w:p w:rsidR="00C6554A" w:rsidRPr="00E46622" w:rsidRDefault="00E46622" w:rsidP="00C6554A">
      <w:pPr>
        <w:pStyle w:val="Title"/>
        <w:rPr>
          <w:sz w:val="56"/>
          <w:szCs w:val="56"/>
        </w:rPr>
      </w:pPr>
      <w:r w:rsidRPr="00E46622">
        <w:rPr>
          <w:sz w:val="56"/>
          <w:szCs w:val="56"/>
        </w:rPr>
        <w:t>CE881: Assignment 1 - App Report</w:t>
      </w:r>
    </w:p>
    <w:p w:rsidR="0057784E" w:rsidRDefault="00E57109" w:rsidP="00E57109">
      <w:pPr>
        <w:pStyle w:val="Heading2"/>
        <w:ind w:left="3600"/>
      </w:pPr>
      <w:r>
        <w:t>eSSEX</w:t>
      </w:r>
      <w:r w:rsidR="00F12F2F">
        <w:t xml:space="preserve"> </w:t>
      </w:r>
      <w:r w:rsidR="00982A0B">
        <w:t>QUIZZER</w:t>
      </w:r>
    </w:p>
    <w:p w:rsidR="0057784E" w:rsidRDefault="0057784E" w:rsidP="00C6554A">
      <w:pPr>
        <w:pStyle w:val="ContactInfo"/>
      </w:pPr>
    </w:p>
    <w:p w:rsidR="0057784E" w:rsidRDefault="0057784E" w:rsidP="00C6554A">
      <w:pPr>
        <w:pStyle w:val="ContactInfo"/>
      </w:pPr>
    </w:p>
    <w:p w:rsidR="00982A0B" w:rsidRDefault="00982A0B" w:rsidP="00C6554A">
      <w:pPr>
        <w:pStyle w:val="ContactInfo"/>
      </w:pPr>
    </w:p>
    <w:p w:rsidR="0057784E" w:rsidRDefault="0057784E" w:rsidP="00C6554A">
      <w:pPr>
        <w:pStyle w:val="ContactInfo"/>
      </w:pPr>
    </w:p>
    <w:p w:rsidR="00E46622" w:rsidRDefault="00E46622" w:rsidP="00C6554A">
      <w:pPr>
        <w:pStyle w:val="ContactInfo"/>
      </w:pPr>
      <w:r>
        <w:t>Name: Farid Ibtida Tashbeeh</w:t>
      </w:r>
    </w:p>
    <w:p w:rsidR="00E46622" w:rsidRDefault="00E46622" w:rsidP="00C6554A">
      <w:pPr>
        <w:pStyle w:val="ContactInfo"/>
      </w:pPr>
      <w:r>
        <w:t xml:space="preserve">Registration Number: </w:t>
      </w:r>
      <w:r w:rsidR="00920358">
        <w:t>1901142</w:t>
      </w:r>
    </w:p>
    <w:p w:rsidR="00C6554A" w:rsidRDefault="00E46622" w:rsidP="00C6554A">
      <w:pPr>
        <w:pStyle w:val="ContactInfo"/>
      </w:pPr>
      <w:r>
        <w:t xml:space="preserve">Submission Date: </w:t>
      </w:r>
      <w:r w:rsidR="00C6554A" w:rsidRPr="00D5413C">
        <w:t xml:space="preserve"> </w:t>
      </w:r>
      <w:r>
        <w:t>17</w:t>
      </w:r>
      <w:r w:rsidRPr="00E46622">
        <w:rPr>
          <w:vertAlign w:val="superscript"/>
        </w:rPr>
        <w:t>th</w:t>
      </w:r>
      <w:r>
        <w:t xml:space="preserve"> February 2019</w:t>
      </w:r>
      <w:r w:rsidR="00C6554A">
        <w:br w:type="page"/>
      </w:r>
    </w:p>
    <w:sdt>
      <w:sdtPr>
        <w:rPr>
          <w:rFonts w:asciiTheme="minorHAnsi" w:eastAsiaTheme="minorHAnsi" w:hAnsiTheme="minorHAnsi" w:cstheme="minorBidi"/>
          <w:color w:val="595959" w:themeColor="text1" w:themeTint="A6"/>
          <w:sz w:val="22"/>
          <w:szCs w:val="22"/>
        </w:rPr>
        <w:id w:val="-681052263"/>
        <w:docPartObj>
          <w:docPartGallery w:val="Table of Contents"/>
          <w:docPartUnique/>
        </w:docPartObj>
      </w:sdtPr>
      <w:sdtEndPr>
        <w:rPr>
          <w:b/>
          <w:bCs/>
          <w:noProof/>
        </w:rPr>
      </w:sdtEndPr>
      <w:sdtContent>
        <w:p w:rsidR="00072639" w:rsidRDefault="00072639">
          <w:pPr>
            <w:pStyle w:val="TOCHeading"/>
          </w:pPr>
          <w:r>
            <w:t>Table of Content</w:t>
          </w:r>
        </w:p>
        <w:p w:rsidR="00367F47" w:rsidRDefault="00072639">
          <w:pPr>
            <w:pStyle w:val="TOC1"/>
            <w:tabs>
              <w:tab w:val="left" w:pos="660"/>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32418165" w:history="1">
            <w:r w:rsidR="00A96A0C">
              <w:rPr>
                <w:rStyle w:val="Hyperlink"/>
                <w:noProof/>
              </w:rPr>
              <w:t>1</w:t>
            </w:r>
            <w:r w:rsidR="00367F47">
              <w:rPr>
                <w:rFonts w:eastAsiaTheme="minorEastAsia"/>
                <w:noProof/>
                <w:color w:val="auto"/>
                <w:lang w:val="en-GB" w:eastAsia="en-GB"/>
              </w:rPr>
              <w:tab/>
            </w:r>
            <w:r w:rsidR="00367F47" w:rsidRPr="00623A4B">
              <w:rPr>
                <w:rStyle w:val="Hyperlink"/>
                <w:noProof/>
              </w:rPr>
              <w:t>Introduction</w:t>
            </w:r>
            <w:r w:rsidR="00367F47">
              <w:rPr>
                <w:noProof/>
                <w:webHidden/>
              </w:rPr>
              <w:tab/>
            </w:r>
            <w:r w:rsidR="00367F47">
              <w:rPr>
                <w:noProof/>
                <w:webHidden/>
              </w:rPr>
              <w:fldChar w:fldCharType="begin"/>
            </w:r>
            <w:r w:rsidR="00367F47">
              <w:rPr>
                <w:noProof/>
                <w:webHidden/>
              </w:rPr>
              <w:instrText xml:space="preserve"> PAGEREF _Toc32418165 \h </w:instrText>
            </w:r>
            <w:r w:rsidR="00367F47">
              <w:rPr>
                <w:noProof/>
                <w:webHidden/>
              </w:rPr>
            </w:r>
            <w:r w:rsidR="00367F47">
              <w:rPr>
                <w:noProof/>
                <w:webHidden/>
              </w:rPr>
              <w:fldChar w:fldCharType="separate"/>
            </w:r>
            <w:r w:rsidR="003A55C4">
              <w:rPr>
                <w:noProof/>
                <w:webHidden/>
              </w:rPr>
              <w:t>2</w:t>
            </w:r>
            <w:r w:rsidR="00367F47">
              <w:rPr>
                <w:noProof/>
                <w:webHidden/>
              </w:rPr>
              <w:fldChar w:fldCharType="end"/>
            </w:r>
          </w:hyperlink>
        </w:p>
        <w:p w:rsidR="00367F47" w:rsidRDefault="00C60AC3">
          <w:pPr>
            <w:pStyle w:val="TOC1"/>
            <w:tabs>
              <w:tab w:val="left" w:pos="660"/>
              <w:tab w:val="right" w:leader="dot" w:pos="8630"/>
            </w:tabs>
            <w:rPr>
              <w:rFonts w:eastAsiaTheme="minorEastAsia"/>
              <w:noProof/>
              <w:color w:val="auto"/>
              <w:lang w:val="en-GB" w:eastAsia="en-GB"/>
            </w:rPr>
          </w:pPr>
          <w:hyperlink w:anchor="_Toc32418166" w:history="1">
            <w:r w:rsidR="00367F47" w:rsidRPr="00623A4B">
              <w:rPr>
                <w:rStyle w:val="Hyperlink"/>
                <w:noProof/>
              </w:rPr>
              <w:t>2</w:t>
            </w:r>
            <w:r w:rsidR="00367F47">
              <w:rPr>
                <w:rFonts w:eastAsiaTheme="minorEastAsia"/>
                <w:noProof/>
                <w:color w:val="auto"/>
                <w:lang w:val="en-GB" w:eastAsia="en-GB"/>
              </w:rPr>
              <w:tab/>
            </w:r>
            <w:r w:rsidR="00367F47" w:rsidRPr="00623A4B">
              <w:rPr>
                <w:rStyle w:val="Hyperlink"/>
                <w:noProof/>
              </w:rPr>
              <w:t>Background</w:t>
            </w:r>
            <w:r w:rsidR="00367F47">
              <w:rPr>
                <w:noProof/>
                <w:webHidden/>
              </w:rPr>
              <w:tab/>
            </w:r>
            <w:r w:rsidR="00367F47">
              <w:rPr>
                <w:noProof/>
                <w:webHidden/>
              </w:rPr>
              <w:fldChar w:fldCharType="begin"/>
            </w:r>
            <w:r w:rsidR="00367F47">
              <w:rPr>
                <w:noProof/>
                <w:webHidden/>
              </w:rPr>
              <w:instrText xml:space="preserve"> PAGEREF _Toc32418166 \h </w:instrText>
            </w:r>
            <w:r w:rsidR="00367F47">
              <w:rPr>
                <w:noProof/>
                <w:webHidden/>
              </w:rPr>
            </w:r>
            <w:r w:rsidR="00367F47">
              <w:rPr>
                <w:noProof/>
                <w:webHidden/>
              </w:rPr>
              <w:fldChar w:fldCharType="separate"/>
            </w:r>
            <w:r w:rsidR="003A55C4">
              <w:rPr>
                <w:noProof/>
                <w:webHidden/>
              </w:rPr>
              <w:t>2</w:t>
            </w:r>
            <w:r w:rsidR="00367F47">
              <w:rPr>
                <w:noProof/>
                <w:webHidden/>
              </w:rPr>
              <w:fldChar w:fldCharType="end"/>
            </w:r>
          </w:hyperlink>
        </w:p>
        <w:p w:rsidR="00367F47" w:rsidRDefault="00C60AC3">
          <w:pPr>
            <w:pStyle w:val="TOC1"/>
            <w:tabs>
              <w:tab w:val="left" w:pos="660"/>
              <w:tab w:val="right" w:leader="dot" w:pos="8630"/>
            </w:tabs>
            <w:rPr>
              <w:rFonts w:eastAsiaTheme="minorEastAsia"/>
              <w:noProof/>
              <w:color w:val="auto"/>
              <w:lang w:val="en-GB" w:eastAsia="en-GB"/>
            </w:rPr>
          </w:pPr>
          <w:hyperlink w:anchor="_Toc32418167" w:history="1">
            <w:r w:rsidR="00367F47" w:rsidRPr="00623A4B">
              <w:rPr>
                <w:rStyle w:val="Hyperlink"/>
                <w:noProof/>
              </w:rPr>
              <w:t>3</w:t>
            </w:r>
            <w:r w:rsidR="00367F47">
              <w:rPr>
                <w:rFonts w:eastAsiaTheme="minorEastAsia"/>
                <w:noProof/>
                <w:color w:val="auto"/>
                <w:lang w:val="en-GB" w:eastAsia="en-GB"/>
              </w:rPr>
              <w:tab/>
            </w:r>
            <w:r w:rsidR="00367F47" w:rsidRPr="00623A4B">
              <w:rPr>
                <w:rStyle w:val="Hyperlink"/>
                <w:noProof/>
              </w:rPr>
              <w:t>Features</w:t>
            </w:r>
            <w:r w:rsidR="00367F47">
              <w:rPr>
                <w:noProof/>
                <w:webHidden/>
              </w:rPr>
              <w:tab/>
            </w:r>
            <w:r w:rsidR="00367F47">
              <w:rPr>
                <w:noProof/>
                <w:webHidden/>
              </w:rPr>
              <w:fldChar w:fldCharType="begin"/>
            </w:r>
            <w:r w:rsidR="00367F47">
              <w:rPr>
                <w:noProof/>
                <w:webHidden/>
              </w:rPr>
              <w:instrText xml:space="preserve"> PAGEREF _Toc32418167 \h </w:instrText>
            </w:r>
            <w:r w:rsidR="00367F47">
              <w:rPr>
                <w:noProof/>
                <w:webHidden/>
              </w:rPr>
            </w:r>
            <w:r w:rsidR="00367F47">
              <w:rPr>
                <w:noProof/>
                <w:webHidden/>
              </w:rPr>
              <w:fldChar w:fldCharType="separate"/>
            </w:r>
            <w:r w:rsidR="003A55C4">
              <w:rPr>
                <w:noProof/>
                <w:webHidden/>
              </w:rPr>
              <w:t>3</w:t>
            </w:r>
            <w:r w:rsidR="00367F47">
              <w:rPr>
                <w:noProof/>
                <w:webHidden/>
              </w:rPr>
              <w:fldChar w:fldCharType="end"/>
            </w:r>
          </w:hyperlink>
        </w:p>
        <w:p w:rsidR="00367F47" w:rsidRDefault="00C60AC3">
          <w:pPr>
            <w:pStyle w:val="TOC1"/>
            <w:tabs>
              <w:tab w:val="left" w:pos="660"/>
              <w:tab w:val="right" w:leader="dot" w:pos="8630"/>
            </w:tabs>
            <w:rPr>
              <w:rFonts w:eastAsiaTheme="minorEastAsia"/>
              <w:noProof/>
              <w:color w:val="auto"/>
              <w:lang w:val="en-GB" w:eastAsia="en-GB"/>
            </w:rPr>
          </w:pPr>
          <w:hyperlink w:anchor="_Toc32418168" w:history="1">
            <w:r w:rsidR="00367F47" w:rsidRPr="00623A4B">
              <w:rPr>
                <w:rStyle w:val="Hyperlink"/>
                <w:noProof/>
              </w:rPr>
              <w:t>4</w:t>
            </w:r>
            <w:r w:rsidR="00367F47">
              <w:rPr>
                <w:rFonts w:eastAsiaTheme="minorEastAsia"/>
                <w:noProof/>
                <w:color w:val="auto"/>
                <w:lang w:val="en-GB" w:eastAsia="en-GB"/>
              </w:rPr>
              <w:tab/>
            </w:r>
            <w:r w:rsidR="00367F47" w:rsidRPr="00623A4B">
              <w:rPr>
                <w:rStyle w:val="Hyperlink"/>
                <w:noProof/>
              </w:rPr>
              <w:t>Design &amp; Structure</w:t>
            </w:r>
            <w:r w:rsidR="00367F47">
              <w:rPr>
                <w:noProof/>
                <w:webHidden/>
              </w:rPr>
              <w:tab/>
            </w:r>
            <w:r w:rsidR="00367F47">
              <w:rPr>
                <w:noProof/>
                <w:webHidden/>
              </w:rPr>
              <w:fldChar w:fldCharType="begin"/>
            </w:r>
            <w:r w:rsidR="00367F47">
              <w:rPr>
                <w:noProof/>
                <w:webHidden/>
              </w:rPr>
              <w:instrText xml:space="preserve"> PAGEREF _Toc32418168 \h </w:instrText>
            </w:r>
            <w:r w:rsidR="00367F47">
              <w:rPr>
                <w:noProof/>
                <w:webHidden/>
              </w:rPr>
            </w:r>
            <w:r w:rsidR="00367F47">
              <w:rPr>
                <w:noProof/>
                <w:webHidden/>
              </w:rPr>
              <w:fldChar w:fldCharType="separate"/>
            </w:r>
            <w:r w:rsidR="003A55C4">
              <w:rPr>
                <w:noProof/>
                <w:webHidden/>
              </w:rPr>
              <w:t>5</w:t>
            </w:r>
            <w:r w:rsidR="00367F47">
              <w:rPr>
                <w:noProof/>
                <w:webHidden/>
              </w:rPr>
              <w:fldChar w:fldCharType="end"/>
            </w:r>
          </w:hyperlink>
        </w:p>
        <w:p w:rsidR="00367F47" w:rsidRDefault="00C60AC3">
          <w:pPr>
            <w:pStyle w:val="TOC1"/>
            <w:tabs>
              <w:tab w:val="left" w:pos="660"/>
              <w:tab w:val="right" w:leader="dot" w:pos="8630"/>
            </w:tabs>
            <w:rPr>
              <w:rFonts w:eastAsiaTheme="minorEastAsia"/>
              <w:noProof/>
              <w:color w:val="auto"/>
              <w:lang w:val="en-GB" w:eastAsia="en-GB"/>
            </w:rPr>
          </w:pPr>
          <w:hyperlink w:anchor="_Toc32418169" w:history="1">
            <w:r w:rsidR="00367F47" w:rsidRPr="00623A4B">
              <w:rPr>
                <w:rStyle w:val="Hyperlink"/>
                <w:noProof/>
              </w:rPr>
              <w:t>5</w:t>
            </w:r>
            <w:r w:rsidR="00367F47">
              <w:rPr>
                <w:rFonts w:eastAsiaTheme="minorEastAsia"/>
                <w:noProof/>
                <w:color w:val="auto"/>
                <w:lang w:val="en-GB" w:eastAsia="en-GB"/>
              </w:rPr>
              <w:tab/>
            </w:r>
            <w:r w:rsidR="00367F47" w:rsidRPr="00623A4B">
              <w:rPr>
                <w:rStyle w:val="Hyperlink"/>
                <w:noProof/>
              </w:rPr>
              <w:t>Content</w:t>
            </w:r>
            <w:r w:rsidR="00367F47">
              <w:rPr>
                <w:noProof/>
                <w:webHidden/>
              </w:rPr>
              <w:tab/>
            </w:r>
            <w:r w:rsidR="00367F47">
              <w:rPr>
                <w:noProof/>
                <w:webHidden/>
              </w:rPr>
              <w:fldChar w:fldCharType="begin"/>
            </w:r>
            <w:r w:rsidR="00367F47">
              <w:rPr>
                <w:noProof/>
                <w:webHidden/>
              </w:rPr>
              <w:instrText xml:space="preserve"> PAGEREF _Toc32418169 \h </w:instrText>
            </w:r>
            <w:r w:rsidR="00367F47">
              <w:rPr>
                <w:noProof/>
                <w:webHidden/>
              </w:rPr>
            </w:r>
            <w:r w:rsidR="00367F47">
              <w:rPr>
                <w:noProof/>
                <w:webHidden/>
              </w:rPr>
              <w:fldChar w:fldCharType="separate"/>
            </w:r>
            <w:r w:rsidR="003A55C4">
              <w:rPr>
                <w:noProof/>
                <w:webHidden/>
              </w:rPr>
              <w:t>5</w:t>
            </w:r>
            <w:r w:rsidR="00367F47">
              <w:rPr>
                <w:noProof/>
                <w:webHidden/>
              </w:rPr>
              <w:fldChar w:fldCharType="end"/>
            </w:r>
          </w:hyperlink>
        </w:p>
        <w:p w:rsidR="00367F47" w:rsidRDefault="00C60AC3">
          <w:pPr>
            <w:pStyle w:val="TOC1"/>
            <w:tabs>
              <w:tab w:val="left" w:pos="660"/>
              <w:tab w:val="right" w:leader="dot" w:pos="8630"/>
            </w:tabs>
            <w:rPr>
              <w:rFonts w:eastAsiaTheme="minorEastAsia"/>
              <w:noProof/>
              <w:color w:val="auto"/>
              <w:lang w:val="en-GB" w:eastAsia="en-GB"/>
            </w:rPr>
          </w:pPr>
          <w:hyperlink w:anchor="_Toc32418170" w:history="1">
            <w:r w:rsidR="00367F47" w:rsidRPr="00623A4B">
              <w:rPr>
                <w:rStyle w:val="Hyperlink"/>
                <w:noProof/>
              </w:rPr>
              <w:t>6</w:t>
            </w:r>
            <w:r w:rsidR="00367F47">
              <w:rPr>
                <w:rFonts w:eastAsiaTheme="minorEastAsia"/>
                <w:noProof/>
                <w:color w:val="auto"/>
                <w:lang w:val="en-GB" w:eastAsia="en-GB"/>
              </w:rPr>
              <w:tab/>
            </w:r>
            <w:r w:rsidR="00367F47" w:rsidRPr="00623A4B">
              <w:rPr>
                <w:rStyle w:val="Hyperlink"/>
                <w:noProof/>
              </w:rPr>
              <w:t>Plan</w:t>
            </w:r>
            <w:r w:rsidR="00367F47">
              <w:rPr>
                <w:noProof/>
                <w:webHidden/>
              </w:rPr>
              <w:tab/>
            </w:r>
            <w:r w:rsidR="00367F47">
              <w:rPr>
                <w:noProof/>
                <w:webHidden/>
              </w:rPr>
              <w:fldChar w:fldCharType="begin"/>
            </w:r>
            <w:r w:rsidR="00367F47">
              <w:rPr>
                <w:noProof/>
                <w:webHidden/>
              </w:rPr>
              <w:instrText xml:space="preserve"> PAGEREF _Toc32418170 \h </w:instrText>
            </w:r>
            <w:r w:rsidR="00367F47">
              <w:rPr>
                <w:noProof/>
                <w:webHidden/>
              </w:rPr>
            </w:r>
            <w:r w:rsidR="00367F47">
              <w:rPr>
                <w:noProof/>
                <w:webHidden/>
              </w:rPr>
              <w:fldChar w:fldCharType="separate"/>
            </w:r>
            <w:r w:rsidR="003A55C4">
              <w:rPr>
                <w:noProof/>
                <w:webHidden/>
              </w:rPr>
              <w:t>6</w:t>
            </w:r>
            <w:r w:rsidR="00367F47">
              <w:rPr>
                <w:noProof/>
                <w:webHidden/>
              </w:rPr>
              <w:fldChar w:fldCharType="end"/>
            </w:r>
          </w:hyperlink>
        </w:p>
        <w:p w:rsidR="001F6E1C" w:rsidRDefault="00C60AC3" w:rsidP="001F6E1C">
          <w:pPr>
            <w:pStyle w:val="TOC1"/>
            <w:tabs>
              <w:tab w:val="right" w:leader="dot" w:pos="8630"/>
            </w:tabs>
            <w:rPr>
              <w:noProof/>
            </w:rPr>
          </w:pPr>
          <w:hyperlink w:anchor="_Toc32418171" w:history="1">
            <w:r w:rsidR="00367F47" w:rsidRPr="00623A4B">
              <w:rPr>
                <w:rStyle w:val="Hyperlink"/>
                <w:noProof/>
              </w:rPr>
              <w:t>7</w:t>
            </w:r>
            <w:r w:rsidR="001114A7">
              <w:rPr>
                <w:rStyle w:val="Hyperlink"/>
                <w:noProof/>
              </w:rPr>
              <w:t xml:space="preserve">       </w:t>
            </w:r>
            <w:r w:rsidR="0085345F">
              <w:rPr>
                <w:rStyle w:val="Hyperlink"/>
                <w:noProof/>
              </w:rPr>
              <w:t xml:space="preserve">   </w:t>
            </w:r>
            <w:r w:rsidR="001F6E1C">
              <w:rPr>
                <w:rStyle w:val="Hyperlink"/>
                <w:noProof/>
              </w:rPr>
              <w:t>Reference</w:t>
            </w:r>
            <w:r w:rsidR="00367F47">
              <w:rPr>
                <w:noProof/>
                <w:webHidden/>
              </w:rPr>
              <w:tab/>
            </w:r>
            <w:r w:rsidR="00367F47">
              <w:rPr>
                <w:noProof/>
                <w:webHidden/>
              </w:rPr>
              <w:fldChar w:fldCharType="begin"/>
            </w:r>
            <w:r w:rsidR="00367F47">
              <w:rPr>
                <w:noProof/>
                <w:webHidden/>
              </w:rPr>
              <w:instrText xml:space="preserve"> PAGEREF _Toc32418171 \h </w:instrText>
            </w:r>
            <w:r w:rsidR="00367F47">
              <w:rPr>
                <w:noProof/>
                <w:webHidden/>
              </w:rPr>
            </w:r>
            <w:r w:rsidR="00367F47">
              <w:rPr>
                <w:noProof/>
                <w:webHidden/>
              </w:rPr>
              <w:fldChar w:fldCharType="separate"/>
            </w:r>
            <w:r w:rsidR="003A55C4">
              <w:rPr>
                <w:noProof/>
                <w:webHidden/>
              </w:rPr>
              <w:t>7</w:t>
            </w:r>
            <w:r w:rsidR="00367F47">
              <w:rPr>
                <w:noProof/>
                <w:webHidden/>
              </w:rPr>
              <w:fldChar w:fldCharType="end"/>
            </w:r>
          </w:hyperlink>
        </w:p>
        <w:p w:rsidR="00072639" w:rsidRDefault="00072639" w:rsidP="001F6E1C">
          <w:pPr>
            <w:pStyle w:val="TOC1"/>
            <w:tabs>
              <w:tab w:val="right" w:leader="dot" w:pos="8630"/>
            </w:tabs>
            <w:rPr>
              <w:noProof/>
            </w:rPr>
          </w:pPr>
          <w:r>
            <w:rPr>
              <w:b/>
              <w:bCs/>
              <w:noProof/>
            </w:rPr>
            <w:fldChar w:fldCharType="end"/>
          </w:r>
        </w:p>
      </w:sdtContent>
    </w:sdt>
    <w:p w:rsidR="002C74C0" w:rsidRDefault="00C60AC3"/>
    <w:p w:rsidR="00367F47" w:rsidRDefault="00367F47"/>
    <w:p w:rsidR="00367F47" w:rsidRDefault="00367F47"/>
    <w:p w:rsidR="00367F47" w:rsidRDefault="00367F47"/>
    <w:p w:rsidR="00367F47" w:rsidRDefault="00367F47"/>
    <w:p w:rsidR="00367F47" w:rsidRDefault="00367F47"/>
    <w:p w:rsidR="00367F47" w:rsidRDefault="00367F47"/>
    <w:p w:rsidR="00367F47" w:rsidRDefault="00367F47"/>
    <w:p w:rsidR="00367F47" w:rsidRDefault="00367F47"/>
    <w:p w:rsidR="00367F47" w:rsidRDefault="00367F47"/>
    <w:p w:rsidR="00367F47" w:rsidRDefault="00367F47"/>
    <w:p w:rsidR="00367F47" w:rsidRDefault="00367F47"/>
    <w:p w:rsidR="00367F47" w:rsidRDefault="00367F47"/>
    <w:p w:rsidR="00367F47" w:rsidRDefault="00367F47">
      <w:r>
        <w:br/>
      </w:r>
    </w:p>
    <w:p w:rsidR="00367F47" w:rsidRDefault="00367F47"/>
    <w:p w:rsidR="00367F47" w:rsidRDefault="00A96A0C" w:rsidP="00A96A0C">
      <w:pPr>
        <w:pStyle w:val="Heading1"/>
      </w:pPr>
      <w:r>
        <w:lastRenderedPageBreak/>
        <w:t>1</w:t>
      </w:r>
      <w:r w:rsidR="00982A0B">
        <w:t>.</w:t>
      </w:r>
      <w:r w:rsidR="00367F47">
        <w:t xml:space="preserve"> </w:t>
      </w:r>
      <w:bookmarkStart w:id="5" w:name="_Toc32418165"/>
      <w:r w:rsidR="00367F47">
        <w:t>Introduction</w:t>
      </w:r>
      <w:bookmarkEnd w:id="5"/>
      <w:r w:rsidR="00367F47">
        <w:t xml:space="preserve"> </w:t>
      </w:r>
    </w:p>
    <w:p w:rsidR="00C1563A" w:rsidRPr="0019799C" w:rsidRDefault="000873A6" w:rsidP="00367F47">
      <w:r>
        <w:t xml:space="preserve">Nowadays, </w:t>
      </w:r>
      <w:r w:rsidR="00D96790">
        <w:t xml:space="preserve">practically </w:t>
      </w:r>
      <w:r>
        <w:t xml:space="preserve">everyone uses mobile applications. Android is an exciting </w:t>
      </w:r>
      <w:r w:rsidR="00971004">
        <w:t xml:space="preserve">platform for </w:t>
      </w:r>
      <w:r>
        <w:t>app</w:t>
      </w:r>
      <w:r w:rsidR="00971004">
        <w:t xml:space="preserve"> development</w:t>
      </w:r>
      <w:r>
        <w:t xml:space="preserve"> </w:t>
      </w:r>
      <w:r w:rsidR="005565C2">
        <w:t xml:space="preserve">and </w:t>
      </w:r>
      <w:r>
        <w:t xml:space="preserve">has many facilities, such as, powerful processors, Hi-Res touch-screen, Internet (3-5G, Wi-Fi), Bluetooth, telephony, SMS, GPS, Access to multi-media play and capture, motion sensors and many more. </w:t>
      </w:r>
      <w:r w:rsidR="00971004">
        <w:t>Android is an open platform and has a large market share</w:t>
      </w:r>
      <w:r w:rsidR="00BD42BC">
        <w:t xml:space="preserve"> worldwide</w:t>
      </w:r>
      <w:r w:rsidR="00971004">
        <w:t xml:space="preserve">. For this assignment, there were several ideas </w:t>
      </w:r>
      <w:r w:rsidR="0019799C">
        <w:t>in min</w:t>
      </w:r>
      <w:r w:rsidR="00835F3B">
        <w:t xml:space="preserve">d, for instance, </w:t>
      </w:r>
      <w:r w:rsidR="005565C2">
        <w:t>a</w:t>
      </w:r>
      <w:r w:rsidR="00835F3B">
        <w:t xml:space="preserve"> weather app</w:t>
      </w:r>
      <w:r w:rsidR="0019799C">
        <w:t>, he</w:t>
      </w:r>
      <w:r w:rsidR="005565C2">
        <w:t xml:space="preserve">althcare app, social media and </w:t>
      </w:r>
      <w:r w:rsidR="0019799C">
        <w:t xml:space="preserve">quiz app. The app chosen to be developed is </w:t>
      </w:r>
      <w:r w:rsidR="00F933CB">
        <w:t>a</w:t>
      </w:r>
      <w:r w:rsidR="0019799C">
        <w:t xml:space="preserve"> quiz app. The quiz app is designed for University of Essex students with an aim to help them become more familiar with the university and the facilities that this university provides. It is a helpful app that </w:t>
      </w:r>
      <w:r w:rsidR="00483629">
        <w:t>will make</w:t>
      </w:r>
      <w:r w:rsidR="0019799C">
        <w:t xml:space="preserve"> learning fun. </w:t>
      </w:r>
      <w:r w:rsidR="00483629">
        <w:t>This app is aimed to provide information regarding jobs, important locations, student union services, student wellbeing and support, student services and more facilities on campus</w:t>
      </w:r>
      <w:r w:rsidR="00277E5E">
        <w:t xml:space="preserve"> that existing students as well as new students may not be aware of</w:t>
      </w:r>
      <w:r w:rsidR="00483629">
        <w:t xml:space="preserve">. </w:t>
      </w:r>
      <w:r w:rsidR="00B87C92">
        <w:t xml:space="preserve">The main problem that this app will address is </w:t>
      </w:r>
      <w:r w:rsidR="00277E5E">
        <w:t>unaware</w:t>
      </w:r>
      <w:r w:rsidR="00B87C92">
        <w:t>ness</w:t>
      </w:r>
      <w:r w:rsidR="00277E5E">
        <w:t xml:space="preserve"> of what’s happening on campus and on all the faciliti</w:t>
      </w:r>
      <w:r w:rsidR="00B87C92">
        <w:t>es that the university provides. The solution to the problem is to create an app which will allow</w:t>
      </w:r>
      <w:r w:rsidR="00277E5E">
        <w:t xml:space="preserve"> </w:t>
      </w:r>
      <w:r w:rsidR="00B87C92">
        <w:t xml:space="preserve">a </w:t>
      </w:r>
      <w:r w:rsidR="00277E5E">
        <w:t xml:space="preserve">fun way of learning new things about the university. </w:t>
      </w:r>
      <w:r w:rsidR="00C1563A">
        <w:t xml:space="preserve">The main features of this app </w:t>
      </w:r>
      <w:r w:rsidR="00D96790">
        <w:t>is</w:t>
      </w:r>
      <w:r w:rsidR="00C1563A">
        <w:t xml:space="preserve"> to log in, </w:t>
      </w:r>
      <w:r w:rsidR="00D96790">
        <w:t xml:space="preserve">register, </w:t>
      </w:r>
      <w:r w:rsidR="00672C76">
        <w:t>user profile, choose the categories, answer the questions get your score, connect to other users, see highest scores and challenge them</w:t>
      </w:r>
      <w:r w:rsidR="00C1563A">
        <w:t xml:space="preserve">. The app will show which answers were correct and which were incorrect to let the students learn from their mistakes. </w:t>
      </w:r>
      <w:r w:rsidR="00672C76">
        <w:t xml:space="preserve">There are many ways of making money through mobile apps because the mobile market is huge. The best way of monetizing the app is by offering it for free, promoting your app, ads and much more [6]. </w:t>
      </w:r>
    </w:p>
    <w:p w:rsidR="00367F47" w:rsidRDefault="00A96A0C" w:rsidP="00A96A0C">
      <w:pPr>
        <w:pStyle w:val="Heading1"/>
      </w:pPr>
      <w:r>
        <w:t>2</w:t>
      </w:r>
      <w:r w:rsidR="00982A0B">
        <w:t>.</w:t>
      </w:r>
      <w:r w:rsidR="00367F47">
        <w:t xml:space="preserve"> </w:t>
      </w:r>
      <w:bookmarkStart w:id="6" w:name="_Toc32418166"/>
      <w:r w:rsidR="00367F47">
        <w:t>Background</w:t>
      </w:r>
      <w:bookmarkEnd w:id="6"/>
      <w:r w:rsidR="00367F47">
        <w:t xml:space="preserve"> </w:t>
      </w:r>
    </w:p>
    <w:p w:rsidR="00B305B6" w:rsidRDefault="00D005D9" w:rsidP="00944A64">
      <w:r>
        <w:t>Every month, about 50,00</w:t>
      </w:r>
      <w:r w:rsidR="00B305B6">
        <w:t xml:space="preserve">0 new apps </w:t>
      </w:r>
      <w:r w:rsidR="00982A0B">
        <w:t xml:space="preserve">are </w:t>
      </w:r>
      <w:r w:rsidR="00B305B6">
        <w:t xml:space="preserve">added to the app stores [2]. It is expensive to build an app and that is why validating an app idea is a very important step. The first step to validating the idea is to identify and analyze the competitors. </w:t>
      </w:r>
      <w:r w:rsidR="003C75C2">
        <w:t xml:space="preserve">There are various types of </w:t>
      </w:r>
      <w:r w:rsidR="006467AA">
        <w:t xml:space="preserve">quiz </w:t>
      </w:r>
      <w:r w:rsidR="00575FBE">
        <w:t>apps available o</w:t>
      </w:r>
      <w:r w:rsidR="003C75C2">
        <w:t xml:space="preserve">n the </w:t>
      </w:r>
      <w:r w:rsidR="004C2BBC">
        <w:t>android app</w:t>
      </w:r>
      <w:r w:rsidR="003C75C2">
        <w:t xml:space="preserve"> store</w:t>
      </w:r>
      <w:r w:rsidR="004C2BBC">
        <w:t>s</w:t>
      </w:r>
      <w:r w:rsidR="006467AA">
        <w:t xml:space="preserve">. </w:t>
      </w:r>
      <w:r w:rsidR="000341EC">
        <w:t>A renowned quiz app on the app store is ‘Who wants to be a Millionaire?</w:t>
      </w:r>
      <w:r w:rsidR="007A4002">
        <w:t xml:space="preserve">’ </w:t>
      </w:r>
      <w:r w:rsidR="000341EC">
        <w:t xml:space="preserve">based on the popular television show. This game is for those who enjoy </w:t>
      </w:r>
      <w:r w:rsidR="0097121E">
        <w:t xml:space="preserve">trivia </w:t>
      </w:r>
      <w:r w:rsidR="00835F3B">
        <w:t xml:space="preserve">quizzes. </w:t>
      </w:r>
      <w:r w:rsidR="006C05AF">
        <w:t>There are categories available like music, cinema, sports, science, math and geography. You can even unlock and collect famous experts who can be your lifeline. Ask Shakespeare about English or Caesar to cover history. Some of the features are to unlock cities and travel for new millionaire experiences, use the 50:50, ask the audience/expert, unlock a team of experts to help win every challenge, scale to the top of the daily leaderboard and win against family and friends and play offline mode. Another very popular quiz game available in the market is Quiz Up. This app lets you post about your interests on your favorite</w:t>
      </w:r>
      <w:r w:rsidR="003D73C8">
        <w:t xml:space="preserve"> topics, make your own quizzes and connect to other users who share the same interests as you. This app, like ‘Who wants to be a Millionaire’ has many categories but what makes it different from other apps is </w:t>
      </w:r>
      <w:r>
        <w:t xml:space="preserve">the ability to communicate </w:t>
      </w:r>
      <w:r>
        <w:lastRenderedPageBreak/>
        <w:t xml:space="preserve">with other users, challenging them in head to head battles and get social with them. This app lets you create your own quizzes [1]. </w:t>
      </w:r>
    </w:p>
    <w:p w:rsidR="00B305B6" w:rsidRDefault="00B305B6" w:rsidP="00944A64"/>
    <w:p w:rsidR="00944A64" w:rsidRDefault="00B305B6" w:rsidP="00944A64">
      <w:r>
        <w:t xml:space="preserve">One way to know if the app is a solid idea and by looking at the earning and rank. </w:t>
      </w:r>
      <w:r w:rsidR="00923A9A">
        <w:t xml:space="preserve">To make this easier there are numerous App Optimization Tools available which help compare app pricings, options and more. Mobile Action, Meatti, Sensor Tower are just few example of the tools [3] and different tools are useful to analyse different aspects of the app. For example, AppTweak and Meatti </w:t>
      </w:r>
      <w:r w:rsidR="00153534">
        <w:t>provide</w:t>
      </w:r>
      <w:r w:rsidR="00923A9A">
        <w:t xml:space="preserve"> ASO report to </w:t>
      </w:r>
      <w:r w:rsidR="00496068">
        <w:t>analyses</w:t>
      </w:r>
      <w:r w:rsidR="00923A9A">
        <w:t xml:space="preserve"> the product page (App listing) and based on the </w:t>
      </w:r>
      <w:r w:rsidR="00153534">
        <w:t>analysis</w:t>
      </w:r>
      <w:r w:rsidR="00923A9A">
        <w:t xml:space="preserve">, they provide suggestions on app name, pricing, compatibility, etc. There are A/B Testing tools where you can test two apps and compare it against one another to determine which gives a better download conversion rate [3]. It is said that free apps are responsible for most of the revenue [4]. </w:t>
      </w:r>
    </w:p>
    <w:p w:rsidR="00FA609A" w:rsidRDefault="00982A0B" w:rsidP="00FA609A">
      <w:pPr>
        <w:pStyle w:val="Heading1"/>
      </w:pPr>
      <w:bookmarkStart w:id="7" w:name="_Toc32418167"/>
      <w:r>
        <w:t xml:space="preserve">3. </w:t>
      </w:r>
      <w:r w:rsidR="00367F47">
        <w:t>F</w:t>
      </w:r>
      <w:bookmarkEnd w:id="7"/>
      <w:r w:rsidR="00FA609A">
        <w:t>eature</w:t>
      </w:r>
      <w:r w:rsidR="00367F47">
        <w:t xml:space="preserve"> </w:t>
      </w:r>
    </w:p>
    <w:p w:rsidR="00FA609A" w:rsidRPr="004F16A4" w:rsidRDefault="00FA609A" w:rsidP="00FA609A">
      <w:pPr>
        <w:rPr>
          <w:b/>
        </w:rPr>
      </w:pPr>
      <w:r w:rsidRPr="004F16A4">
        <w:rPr>
          <w:b/>
        </w:rPr>
        <w:t>The essential Features for the UOE Quiz App are as follows:</w:t>
      </w:r>
    </w:p>
    <w:p w:rsidR="00FA609A" w:rsidRDefault="00FA609A" w:rsidP="00FA609A">
      <w:pPr>
        <w:rPr>
          <w:u w:val="single"/>
        </w:rPr>
      </w:pPr>
      <w:r w:rsidRPr="00FA609A">
        <w:rPr>
          <w:u w:val="single"/>
        </w:rPr>
        <w:t>Log In</w:t>
      </w:r>
    </w:p>
    <w:p w:rsidR="00C87847" w:rsidRPr="006E272E" w:rsidRDefault="00C87847" w:rsidP="006E272E">
      <w:pPr>
        <w:pStyle w:val="ListParagraph"/>
        <w:numPr>
          <w:ilvl w:val="0"/>
          <w:numId w:val="17"/>
        </w:numPr>
      </w:pPr>
      <w:r>
        <w:t xml:space="preserve">The user must be able to enter his email and password to successfully log in. </w:t>
      </w:r>
      <w:r w:rsidR="006E272E" w:rsidRPr="006E272E">
        <w:t xml:space="preserve">The purpose of the log in feature is to simplify interaction with other users easier. </w:t>
      </w:r>
    </w:p>
    <w:p w:rsidR="00C87847" w:rsidRPr="00EA7A5A" w:rsidRDefault="00C87847" w:rsidP="00EA7A5A">
      <w:pPr>
        <w:pStyle w:val="ListParagraph"/>
        <w:numPr>
          <w:ilvl w:val="0"/>
          <w:numId w:val="17"/>
        </w:numPr>
        <w:rPr>
          <w:u w:val="single"/>
        </w:rPr>
      </w:pPr>
      <w:r>
        <w:t>If the user has not registered prior to logging in, they must be directed to the register page.</w:t>
      </w:r>
    </w:p>
    <w:p w:rsidR="00FA609A" w:rsidRDefault="00FA609A" w:rsidP="00FA609A">
      <w:pPr>
        <w:rPr>
          <w:u w:val="single"/>
        </w:rPr>
      </w:pPr>
      <w:r>
        <w:rPr>
          <w:u w:val="single"/>
        </w:rPr>
        <w:t>Register</w:t>
      </w:r>
    </w:p>
    <w:p w:rsidR="00C87847" w:rsidRDefault="00C87847" w:rsidP="00C87847">
      <w:pPr>
        <w:pStyle w:val="ListParagraph"/>
        <w:numPr>
          <w:ilvl w:val="0"/>
          <w:numId w:val="18"/>
        </w:numPr>
      </w:pPr>
      <w:r w:rsidRPr="00C87847">
        <w:t>The user</w:t>
      </w:r>
      <w:r>
        <w:t xml:space="preserve">s must be able to register by providing </w:t>
      </w:r>
      <w:r w:rsidR="006E272E">
        <w:t>their full name, course name, an</w:t>
      </w:r>
      <w:r>
        <w:t xml:space="preserve"> email address and password. </w:t>
      </w:r>
    </w:p>
    <w:p w:rsidR="006E272E" w:rsidRDefault="006E272E" w:rsidP="00FA609A">
      <w:pPr>
        <w:pStyle w:val="ListParagraph"/>
        <w:numPr>
          <w:ilvl w:val="0"/>
          <w:numId w:val="18"/>
        </w:numPr>
      </w:pPr>
      <w:r>
        <w:t xml:space="preserve">If they already have an account, a pop up must be given which emphasized that the account already exists. </w:t>
      </w:r>
    </w:p>
    <w:p w:rsidR="00C87847" w:rsidRDefault="00C87847" w:rsidP="00FA609A">
      <w:pPr>
        <w:rPr>
          <w:u w:val="single"/>
        </w:rPr>
      </w:pPr>
      <w:r>
        <w:rPr>
          <w:u w:val="single"/>
        </w:rPr>
        <w:t xml:space="preserve">User Profile </w:t>
      </w:r>
    </w:p>
    <w:p w:rsidR="006E272E" w:rsidRDefault="006E272E" w:rsidP="006E272E">
      <w:pPr>
        <w:pStyle w:val="ListParagraph"/>
        <w:numPr>
          <w:ilvl w:val="0"/>
          <w:numId w:val="19"/>
        </w:numPr>
      </w:pPr>
      <w:r w:rsidRPr="006E272E">
        <w:t xml:space="preserve">Every </w:t>
      </w:r>
      <w:r>
        <w:t xml:space="preserve">user account will have a user profile with their details. </w:t>
      </w:r>
    </w:p>
    <w:p w:rsidR="00F961D6" w:rsidRDefault="006E272E" w:rsidP="008426D3">
      <w:pPr>
        <w:pStyle w:val="ListParagraph"/>
        <w:numPr>
          <w:ilvl w:val="0"/>
          <w:numId w:val="19"/>
        </w:numPr>
      </w:pPr>
      <w:r>
        <w:t xml:space="preserve">Users can see other profiles and </w:t>
      </w:r>
      <w:r w:rsidR="00F961D6">
        <w:t xml:space="preserve">challenge them to see who can get higher score. </w:t>
      </w:r>
    </w:p>
    <w:p w:rsidR="006E272E" w:rsidRDefault="006E272E" w:rsidP="006E272E">
      <w:pPr>
        <w:rPr>
          <w:u w:val="single"/>
        </w:rPr>
      </w:pPr>
      <w:r w:rsidRPr="006E272E">
        <w:rPr>
          <w:u w:val="single"/>
        </w:rPr>
        <w:t>Upload Image</w:t>
      </w:r>
    </w:p>
    <w:p w:rsidR="006E272E" w:rsidRPr="003A55C4" w:rsidRDefault="008426D3" w:rsidP="00F961D6">
      <w:pPr>
        <w:pStyle w:val="ListParagraph"/>
        <w:numPr>
          <w:ilvl w:val="0"/>
          <w:numId w:val="21"/>
        </w:numPr>
        <w:rPr>
          <w:u w:val="single"/>
        </w:rPr>
      </w:pPr>
      <w:r>
        <w:t xml:space="preserve">Users will have the option to upload a picture to their profile. If they do not upload one, a default user icon will be displayed. </w:t>
      </w:r>
    </w:p>
    <w:p w:rsidR="003A55C4" w:rsidRPr="003A55C4" w:rsidRDefault="003A55C4" w:rsidP="003A55C4">
      <w:pPr>
        <w:ind w:left="360"/>
        <w:rPr>
          <w:u w:val="single"/>
        </w:rPr>
      </w:pPr>
    </w:p>
    <w:p w:rsidR="00FA609A" w:rsidRDefault="00FA609A" w:rsidP="00FA609A">
      <w:pPr>
        <w:rPr>
          <w:u w:val="single"/>
        </w:rPr>
      </w:pPr>
      <w:r>
        <w:rPr>
          <w:u w:val="single"/>
        </w:rPr>
        <w:t xml:space="preserve">Categories </w:t>
      </w:r>
    </w:p>
    <w:p w:rsidR="008426D3" w:rsidRPr="008426D3" w:rsidRDefault="008426D3" w:rsidP="008426D3">
      <w:pPr>
        <w:pStyle w:val="ListParagraph"/>
        <w:numPr>
          <w:ilvl w:val="0"/>
          <w:numId w:val="21"/>
        </w:numPr>
      </w:pPr>
      <w:r w:rsidRPr="008426D3">
        <w:lastRenderedPageBreak/>
        <w:t xml:space="preserve">Users </w:t>
      </w:r>
      <w:r>
        <w:t xml:space="preserve">will have many categories to choose from. For example, jobs on campus, student union, student wellbeing and support, facilities and more. </w:t>
      </w:r>
    </w:p>
    <w:p w:rsidR="00F961D6" w:rsidRDefault="00FA609A" w:rsidP="00FA609A">
      <w:pPr>
        <w:rPr>
          <w:u w:val="single"/>
        </w:rPr>
      </w:pPr>
      <w:r>
        <w:rPr>
          <w:u w:val="single"/>
        </w:rPr>
        <w:t>Questions</w:t>
      </w:r>
    </w:p>
    <w:p w:rsidR="008426D3" w:rsidRDefault="008426D3" w:rsidP="008426D3">
      <w:pPr>
        <w:pStyle w:val="ListParagraph"/>
        <w:numPr>
          <w:ilvl w:val="0"/>
          <w:numId w:val="21"/>
        </w:numPr>
      </w:pPr>
      <w:r>
        <w:t xml:space="preserve">Users must answer the questions. </w:t>
      </w:r>
    </w:p>
    <w:p w:rsidR="00EA7A5A" w:rsidRPr="00EA7A5A" w:rsidRDefault="00EA7A5A" w:rsidP="00EA7A5A">
      <w:pPr>
        <w:pStyle w:val="ListParagraph"/>
        <w:numPr>
          <w:ilvl w:val="0"/>
          <w:numId w:val="21"/>
        </w:numPr>
      </w:pPr>
      <w:r>
        <w:t xml:space="preserve">If the answer is correct, it will turn green. If it is incorrect, it will turn red. This will help them learn the correct answers. </w:t>
      </w:r>
    </w:p>
    <w:p w:rsidR="00F961D6" w:rsidRDefault="00FA609A" w:rsidP="00FA609A">
      <w:pPr>
        <w:rPr>
          <w:u w:val="single"/>
        </w:rPr>
      </w:pPr>
      <w:r>
        <w:rPr>
          <w:u w:val="single"/>
        </w:rPr>
        <w:t>Score</w:t>
      </w:r>
    </w:p>
    <w:p w:rsidR="00EA7A5A" w:rsidRDefault="00EA7A5A" w:rsidP="00EA7A5A">
      <w:pPr>
        <w:pStyle w:val="ListParagraph"/>
        <w:numPr>
          <w:ilvl w:val="0"/>
          <w:numId w:val="23"/>
        </w:numPr>
      </w:pPr>
      <w:r w:rsidRPr="00EA7A5A">
        <w:t>At the end of the quiz, the score will be displayed clearly.</w:t>
      </w:r>
    </w:p>
    <w:p w:rsidR="00EA7A5A" w:rsidRPr="00EA7A5A" w:rsidRDefault="00EA7A5A" w:rsidP="00EA7A5A">
      <w:pPr>
        <w:pStyle w:val="ListParagraph"/>
      </w:pPr>
    </w:p>
    <w:p w:rsidR="00F961D6" w:rsidRDefault="00F961D6" w:rsidP="00F961D6">
      <w:pPr>
        <w:rPr>
          <w:u w:val="single"/>
        </w:rPr>
      </w:pPr>
      <w:r w:rsidRPr="00F961D6">
        <w:rPr>
          <w:u w:val="single"/>
        </w:rPr>
        <w:t xml:space="preserve">Challenge users </w:t>
      </w:r>
    </w:p>
    <w:p w:rsidR="00EA7A5A" w:rsidRPr="00EA7A5A" w:rsidRDefault="00EA7A5A" w:rsidP="00EA7A5A">
      <w:pPr>
        <w:pStyle w:val="ListParagraph"/>
        <w:numPr>
          <w:ilvl w:val="0"/>
          <w:numId w:val="23"/>
        </w:numPr>
      </w:pPr>
      <w:r w:rsidRPr="00EA7A5A">
        <w:t>Users can challenge each other by going onto their profile and selecting the ‘challenge now’ button.</w:t>
      </w:r>
    </w:p>
    <w:p w:rsidR="00FA609A" w:rsidRDefault="00F961D6" w:rsidP="00FA609A">
      <w:pPr>
        <w:rPr>
          <w:u w:val="single"/>
        </w:rPr>
      </w:pPr>
      <w:r w:rsidRPr="00F961D6">
        <w:rPr>
          <w:u w:val="single"/>
        </w:rPr>
        <w:t>Highest Scorer</w:t>
      </w:r>
    </w:p>
    <w:p w:rsidR="00EA7A5A" w:rsidRDefault="00EA7A5A" w:rsidP="00EA7A5A">
      <w:pPr>
        <w:pStyle w:val="ListParagraph"/>
        <w:numPr>
          <w:ilvl w:val="0"/>
          <w:numId w:val="23"/>
        </w:numPr>
      </w:pPr>
      <w:r w:rsidRPr="00EA7A5A">
        <w:t xml:space="preserve">Users will be able to see the top 3 highest scorers for that specific category. </w:t>
      </w:r>
      <w:r>
        <w:t xml:space="preserve">Here they can choose to challenge a high scorer. </w:t>
      </w:r>
    </w:p>
    <w:p w:rsidR="00EA7A5A" w:rsidRPr="004F16A4" w:rsidRDefault="00EA7A5A" w:rsidP="00EA7A5A">
      <w:pPr>
        <w:pStyle w:val="ListParagraph"/>
        <w:rPr>
          <w:b/>
        </w:rPr>
      </w:pPr>
    </w:p>
    <w:p w:rsidR="00C87847" w:rsidRPr="00DE7489" w:rsidRDefault="00C87847" w:rsidP="00FA609A">
      <w:pPr>
        <w:rPr>
          <w:b/>
        </w:rPr>
      </w:pPr>
      <w:r w:rsidRPr="004F16A4">
        <w:rPr>
          <w:b/>
        </w:rPr>
        <w:t xml:space="preserve">The desired features of the UOE Quiz app are as follows: </w:t>
      </w:r>
    </w:p>
    <w:p w:rsidR="00C87847" w:rsidRPr="00C87847" w:rsidRDefault="00C87847" w:rsidP="00FA609A">
      <w:pPr>
        <w:rPr>
          <w:u w:val="single"/>
        </w:rPr>
      </w:pPr>
      <w:r w:rsidRPr="00C87847">
        <w:rPr>
          <w:u w:val="single"/>
        </w:rPr>
        <w:t>Timer</w:t>
      </w:r>
    </w:p>
    <w:p w:rsidR="00EA7A5A" w:rsidRPr="00DE7489" w:rsidRDefault="00EA7A5A" w:rsidP="00FA609A">
      <w:pPr>
        <w:pStyle w:val="ListParagraph"/>
        <w:numPr>
          <w:ilvl w:val="0"/>
          <w:numId w:val="23"/>
        </w:numPr>
      </w:pPr>
      <w:r>
        <w:t>In the hard level, a timer will be set to make it challenging for the users and to help them think quickly on their feet.</w:t>
      </w:r>
    </w:p>
    <w:p w:rsidR="00C87847" w:rsidRDefault="00C87847" w:rsidP="00FA609A">
      <w:pPr>
        <w:rPr>
          <w:u w:val="single"/>
        </w:rPr>
      </w:pPr>
      <w:r w:rsidRPr="00C87847">
        <w:rPr>
          <w:u w:val="single"/>
        </w:rPr>
        <w:t>Levels</w:t>
      </w:r>
    </w:p>
    <w:p w:rsidR="00EA7A5A" w:rsidRDefault="00EA7A5A" w:rsidP="00EA7A5A">
      <w:pPr>
        <w:pStyle w:val="ListParagraph"/>
        <w:numPr>
          <w:ilvl w:val="0"/>
          <w:numId w:val="23"/>
        </w:numPr>
      </w:pPr>
      <w:r>
        <w:t xml:space="preserve">Each category will have levels: easy, medium and hard. </w:t>
      </w:r>
    </w:p>
    <w:p w:rsidR="00EA7A5A" w:rsidRDefault="00EA7A5A" w:rsidP="00EA7A5A">
      <w:pPr>
        <w:pStyle w:val="ListParagraph"/>
        <w:numPr>
          <w:ilvl w:val="0"/>
          <w:numId w:val="23"/>
        </w:numPr>
      </w:pPr>
      <w:r>
        <w:t xml:space="preserve">Easy: Users will answer basic general knowledge type questions about the university. </w:t>
      </w:r>
    </w:p>
    <w:p w:rsidR="00EA7A5A" w:rsidRDefault="00EA7A5A" w:rsidP="00EA7A5A">
      <w:pPr>
        <w:pStyle w:val="ListParagraph"/>
        <w:numPr>
          <w:ilvl w:val="0"/>
          <w:numId w:val="23"/>
        </w:numPr>
      </w:pPr>
      <w:r>
        <w:t xml:space="preserve">Medium: Users will answer questions that will be slightly more complex. </w:t>
      </w:r>
    </w:p>
    <w:p w:rsidR="00C87847" w:rsidRPr="00EA7A5A" w:rsidRDefault="00EA7A5A" w:rsidP="00FA609A">
      <w:pPr>
        <w:pStyle w:val="ListParagraph"/>
        <w:numPr>
          <w:ilvl w:val="0"/>
          <w:numId w:val="23"/>
        </w:numPr>
      </w:pPr>
      <w:r>
        <w:t xml:space="preserve">Hard: Users will answer questions that are complex and timer based. </w:t>
      </w:r>
    </w:p>
    <w:p w:rsidR="00C87847" w:rsidRDefault="00C87847" w:rsidP="00FA609A">
      <w:pPr>
        <w:rPr>
          <w:u w:val="single"/>
        </w:rPr>
      </w:pPr>
      <w:r w:rsidRPr="00C87847">
        <w:rPr>
          <w:u w:val="single"/>
        </w:rPr>
        <w:t xml:space="preserve">Connect to other users </w:t>
      </w:r>
    </w:p>
    <w:p w:rsidR="00C87847" w:rsidRPr="00EA7A5A" w:rsidRDefault="00EA7A5A" w:rsidP="00FA609A">
      <w:pPr>
        <w:pStyle w:val="ListParagraph"/>
        <w:numPr>
          <w:ilvl w:val="0"/>
          <w:numId w:val="24"/>
        </w:numPr>
      </w:pPr>
      <w:r w:rsidRPr="00EA7A5A">
        <w:t xml:space="preserve">Users will be able to contact other user, through chats perhaps. This is a feature which will be added if time permits. </w:t>
      </w:r>
    </w:p>
    <w:p w:rsidR="00C87847" w:rsidRDefault="00C87847" w:rsidP="00FA609A">
      <w:pPr>
        <w:rPr>
          <w:u w:val="single"/>
        </w:rPr>
      </w:pPr>
      <w:r>
        <w:rPr>
          <w:u w:val="single"/>
        </w:rPr>
        <w:t>Register with Google/Facebook</w:t>
      </w:r>
    </w:p>
    <w:p w:rsidR="00EA7A5A" w:rsidRPr="00EA7A5A" w:rsidRDefault="00EA7A5A" w:rsidP="00EA7A5A">
      <w:pPr>
        <w:pStyle w:val="ListParagraph"/>
        <w:numPr>
          <w:ilvl w:val="0"/>
          <w:numId w:val="24"/>
        </w:numPr>
      </w:pPr>
      <w:r>
        <w:lastRenderedPageBreak/>
        <w:t xml:space="preserve">Users can register with their Google/Facebook accounts. </w:t>
      </w:r>
    </w:p>
    <w:p w:rsidR="00367F47" w:rsidRDefault="00A96A0C" w:rsidP="00A96A0C">
      <w:pPr>
        <w:pStyle w:val="Heading1"/>
      </w:pPr>
      <w:r>
        <w:t>4</w:t>
      </w:r>
      <w:r w:rsidR="00982A0B">
        <w:t>.</w:t>
      </w:r>
      <w:r w:rsidR="00367F47">
        <w:t xml:space="preserve"> </w:t>
      </w:r>
      <w:bookmarkStart w:id="8" w:name="_Toc32418168"/>
      <w:r w:rsidR="00367F47">
        <w:t>Design &amp; Structure</w:t>
      </w:r>
      <w:bookmarkEnd w:id="8"/>
      <w:r w:rsidR="00367F47">
        <w:t xml:space="preserve"> </w:t>
      </w:r>
    </w:p>
    <w:p w:rsidR="00153534" w:rsidRDefault="0057784E" w:rsidP="00FA609A">
      <w:r>
        <w:t xml:space="preserve">A </w:t>
      </w:r>
      <w:r w:rsidR="00967062">
        <w:t xml:space="preserve">user journey is a series of screens, information and buttons the user must experience or interact with in order to achieve their goals and </w:t>
      </w:r>
      <w:r>
        <w:t>obtain benefit from the system. Using that, a wireframe prototype was created of the main screens and the interaction points.</w:t>
      </w:r>
      <w:r w:rsidR="00607E7A">
        <w:t xml:space="preserve"> A</w:t>
      </w:r>
      <w:r w:rsidR="00E21E8C">
        <w:t>s the user navigates</w:t>
      </w:r>
      <w:r w:rsidR="00607E7A">
        <w:t xml:space="preserve"> through the app, the activity instance transitions through several states. Once the activity is launched, </w:t>
      </w:r>
      <w:r w:rsidR="009F36D7">
        <w:t>the onC</w:t>
      </w:r>
      <w:r w:rsidR="00607E7A">
        <w:t xml:space="preserve">reate() </w:t>
      </w:r>
      <w:r w:rsidR="009F36D7">
        <w:t xml:space="preserve">method is </w:t>
      </w:r>
      <w:r w:rsidR="00607E7A">
        <w:t>invoked and the app starts</w:t>
      </w:r>
      <w:r w:rsidR="009F36D7">
        <w:t xml:space="preserve"> running.</w:t>
      </w:r>
      <w:r w:rsidR="003A0D80">
        <w:t xml:space="preserve"> The system is creating, stopping, resuming an activity or destroying the process in which the activity resides. Implementation of these callbacks are important and help make the app much more robust. It helps ensure that the app avoids clashing when the activity is interrupted or switched to another app, consuming valuable system resources when the user is not using it, losing the user progress when they leave the app and return later and clashing the user’s progress when the screen rotates. </w:t>
      </w:r>
      <w:r w:rsidR="009F36D7">
        <w:t xml:space="preserve"> </w:t>
      </w:r>
    </w:p>
    <w:p w:rsidR="00153534" w:rsidRDefault="00153534" w:rsidP="00FA609A"/>
    <w:p w:rsidR="00D944E6" w:rsidRDefault="009F36D7" w:rsidP="00FA609A">
      <w:pPr>
        <w:rPr>
          <w:noProof/>
          <w:lang w:val="en-GB" w:eastAsia="en-GB"/>
        </w:rPr>
      </w:pPr>
      <w:r>
        <w:rPr>
          <w:noProof/>
          <w:lang w:val="en-GB" w:eastAsia="en-GB"/>
        </w:rPr>
        <w:t xml:space="preserve">The first activity, the homepage, </w:t>
      </w:r>
      <w:r w:rsidR="00773423">
        <w:rPr>
          <w:noProof/>
          <w:lang w:val="en-GB" w:eastAsia="en-GB"/>
        </w:rPr>
        <w:t xml:space="preserve">consists of </w:t>
      </w:r>
      <w:r w:rsidR="00607E7A">
        <w:rPr>
          <w:noProof/>
          <w:lang w:val="en-GB" w:eastAsia="en-GB"/>
        </w:rPr>
        <w:t>two buttons for logging in and registering</w:t>
      </w:r>
      <w:r w:rsidR="006651D3">
        <w:rPr>
          <w:noProof/>
          <w:lang w:val="en-GB" w:eastAsia="en-GB"/>
        </w:rPr>
        <w:t xml:space="preserve">. </w:t>
      </w:r>
      <w:r w:rsidR="00153534">
        <w:rPr>
          <w:noProof/>
          <w:lang w:val="en-GB" w:eastAsia="en-GB"/>
        </w:rPr>
        <w:t xml:space="preserve">Intents </w:t>
      </w:r>
      <w:r w:rsidR="00153534" w:rsidRPr="00153534">
        <w:rPr>
          <w:noProof/>
          <w:lang w:val="en-GB" w:eastAsia="en-GB"/>
        </w:rPr>
        <w:t>will be used to switch pages in the app</w:t>
      </w:r>
      <w:r w:rsidR="00153534">
        <w:rPr>
          <w:noProof/>
          <w:lang w:val="en-GB" w:eastAsia="en-GB"/>
        </w:rPr>
        <w:t xml:space="preserve">. </w:t>
      </w:r>
      <w:r w:rsidR="006651D3">
        <w:rPr>
          <w:noProof/>
          <w:lang w:val="en-GB" w:eastAsia="en-GB"/>
        </w:rPr>
        <w:t>An activity can be started or given something new to do by passing an Intent to StartActivity(). For instance, to switch from home page to log in or register page</w:t>
      </w:r>
      <w:r w:rsidR="00153534">
        <w:rPr>
          <w:noProof/>
          <w:lang w:val="en-GB" w:eastAsia="en-GB"/>
        </w:rPr>
        <w:t xml:space="preserve"> and also more pages of the app</w:t>
      </w:r>
      <w:r w:rsidR="00E21E8C">
        <w:rPr>
          <w:noProof/>
          <w:lang w:val="en-GB" w:eastAsia="en-GB"/>
        </w:rPr>
        <w:t>.</w:t>
      </w:r>
      <w:r w:rsidR="00153534">
        <w:rPr>
          <w:noProof/>
          <w:lang w:val="en-GB" w:eastAsia="en-GB"/>
        </w:rPr>
        <w:t xml:space="preserve"> This app requires use of a lot of data. </w:t>
      </w:r>
      <w:r w:rsidR="00D944E6">
        <w:rPr>
          <w:noProof/>
          <w:lang w:val="en-GB" w:eastAsia="en-GB"/>
        </w:rPr>
        <w:t>The user</w:t>
      </w:r>
      <w:r w:rsidR="00153534">
        <w:rPr>
          <w:noProof/>
          <w:lang w:val="en-GB" w:eastAsia="en-GB"/>
        </w:rPr>
        <w:t xml:space="preserve"> information</w:t>
      </w:r>
      <w:r w:rsidR="00D944E6">
        <w:rPr>
          <w:noProof/>
          <w:lang w:val="en-GB" w:eastAsia="en-GB"/>
        </w:rPr>
        <w:t>, profiles</w:t>
      </w:r>
      <w:r w:rsidR="00153534">
        <w:rPr>
          <w:noProof/>
          <w:lang w:val="en-GB" w:eastAsia="en-GB"/>
        </w:rPr>
        <w:t xml:space="preserve">, quiz questions and images will all be saved </w:t>
      </w:r>
      <w:r w:rsidR="00D944E6">
        <w:rPr>
          <w:noProof/>
          <w:lang w:val="en-GB" w:eastAsia="en-GB"/>
        </w:rPr>
        <w:t>in</w:t>
      </w:r>
      <w:r w:rsidR="00153534">
        <w:rPr>
          <w:noProof/>
          <w:lang w:val="en-GB" w:eastAsia="en-GB"/>
        </w:rPr>
        <w:t xml:space="preserve"> the database. The database will be implemented using firebase. Firebase allows a secure access directly from client-side code. </w:t>
      </w:r>
      <w:r w:rsidR="00D944E6">
        <w:rPr>
          <w:noProof/>
          <w:lang w:val="en-GB" w:eastAsia="en-GB"/>
        </w:rPr>
        <w:t xml:space="preserve">It is easy to use and the performance is quicker. The main advantage of using firebase is that, if the user goes offline, data is synced across client in real time and remains available. </w:t>
      </w:r>
    </w:p>
    <w:p w:rsidR="00367F47" w:rsidRDefault="00A96A0C" w:rsidP="00A96A0C">
      <w:pPr>
        <w:pStyle w:val="Heading1"/>
      </w:pPr>
      <w:bookmarkStart w:id="9" w:name="_Toc32418169"/>
      <w:r>
        <w:t>5</w:t>
      </w:r>
      <w:r w:rsidR="00982A0B">
        <w:t>.</w:t>
      </w:r>
      <w:r w:rsidR="00F472F3">
        <w:t xml:space="preserve"> </w:t>
      </w:r>
      <w:r w:rsidR="008426D3">
        <w:t>Co</w:t>
      </w:r>
      <w:r w:rsidR="00367F47">
        <w:t>ntent</w:t>
      </w:r>
      <w:bookmarkEnd w:id="9"/>
      <w:r w:rsidR="00367F47">
        <w:t xml:space="preserve"> </w:t>
      </w:r>
    </w:p>
    <w:p w:rsidR="006818A1" w:rsidRPr="00367F47" w:rsidRDefault="0088588D" w:rsidP="00367F47">
      <w:r>
        <w:t>Content can be overlooked at the start of a project but it is an important part of app development.</w:t>
      </w:r>
      <w:r w:rsidR="00445849">
        <w:t xml:space="preserve"> </w:t>
      </w:r>
      <w:r w:rsidR="00ED713A">
        <w:t xml:space="preserve">This </w:t>
      </w:r>
      <w:r>
        <w:t>app is about the University of Essex</w:t>
      </w:r>
      <w:r w:rsidR="00ED713A">
        <w:t xml:space="preserve"> and </w:t>
      </w:r>
      <w:r w:rsidR="00E21E8C">
        <w:t xml:space="preserve">                                                                                                        </w:t>
      </w:r>
      <w:r w:rsidR="00445849">
        <w:t xml:space="preserve">will get most of its content </w:t>
      </w:r>
      <w:r w:rsidR="006818A1">
        <w:t>from the University of Essex we</w:t>
      </w:r>
      <w:r>
        <w:t xml:space="preserve">bsite and the student handbook. </w:t>
      </w:r>
      <w:r w:rsidR="00445849">
        <w:t xml:space="preserve">For example, questions can be generated using the website or handbook for accuracy. The aim is to help students learn more about the university so the content must be relevant and correct. </w:t>
      </w:r>
      <w:r w:rsidR="00112321">
        <w:t>W</w:t>
      </w:r>
      <w:r w:rsidR="00112321" w:rsidRPr="00112321">
        <w:t>eb content</w:t>
      </w:r>
      <w:r w:rsidR="00112321">
        <w:t xml:space="preserve"> can be made</w:t>
      </w:r>
      <w:r w:rsidR="00112321" w:rsidRPr="00112321">
        <w:t xml:space="preserve"> available to users in two ways: in a traditional web browser and in an Android application, by including a WebView</w:t>
      </w:r>
      <w:r w:rsidR="00112321">
        <w:t xml:space="preserve"> </w:t>
      </w:r>
      <w:r w:rsidR="00112321" w:rsidRPr="00112321">
        <w:t xml:space="preserve">in the layout. </w:t>
      </w:r>
      <w:r w:rsidR="00112321">
        <w:t xml:space="preserve">This is a good option for displaying trusted first-party content. </w:t>
      </w:r>
      <w:r w:rsidR="00445849">
        <w:t>Firebase will be the database and the content provider</w:t>
      </w:r>
      <w:r w:rsidR="00DA156A">
        <w:t xml:space="preserve"> for this particular project</w:t>
      </w:r>
      <w:r w:rsidR="00445849">
        <w:t>. All data wi</w:t>
      </w:r>
      <w:r w:rsidR="00DA156A">
        <w:t>ll be saved and loaded from firebase</w:t>
      </w:r>
      <w:r w:rsidR="00445849">
        <w:t xml:space="preserve">. </w:t>
      </w:r>
      <w:r w:rsidR="001D37A4">
        <w:t xml:space="preserve">Images will be saved as BLOB, questions and answers and user </w:t>
      </w:r>
      <w:r w:rsidR="001D37A4">
        <w:lastRenderedPageBreak/>
        <w:t>information will be saved as text</w:t>
      </w:r>
      <w:r w:rsidR="00112321">
        <w:t xml:space="preserve"> strings values on firebase which allow up to </w:t>
      </w:r>
      <w:r w:rsidR="00112321" w:rsidRPr="00112321">
        <w:t>1,048,487 bytes</w:t>
      </w:r>
      <w:r w:rsidR="00DA156A">
        <w:t xml:space="preserve"> and so on. </w:t>
      </w:r>
    </w:p>
    <w:p w:rsidR="00823965" w:rsidRDefault="00A96A0C" w:rsidP="00A96A0C">
      <w:pPr>
        <w:pStyle w:val="Heading1"/>
      </w:pPr>
      <w:r>
        <w:t>6</w:t>
      </w:r>
      <w:r w:rsidR="00982A0B">
        <w:t>.</w:t>
      </w:r>
      <w:r w:rsidR="00367F47">
        <w:t xml:space="preserve"> </w:t>
      </w:r>
      <w:bookmarkStart w:id="10" w:name="_Toc32418170"/>
      <w:r w:rsidR="00367F47">
        <w:t>Plan</w:t>
      </w:r>
      <w:bookmarkEnd w:id="10"/>
    </w:p>
    <w:p w:rsidR="00744A15" w:rsidRPr="003A3F52" w:rsidRDefault="00823965" w:rsidP="003A3F52">
      <w:r>
        <w:t xml:space="preserve">For this project, agile software development </w:t>
      </w:r>
      <w:r w:rsidR="0048313C">
        <w:t xml:space="preserve">approach </w:t>
      </w:r>
      <w:r>
        <w:t xml:space="preserve">will be </w:t>
      </w:r>
      <w:r w:rsidR="0048313C">
        <w:t>taken</w:t>
      </w:r>
      <w:r>
        <w:t xml:space="preserve"> to implement the app. This is because the agile method allows for change at any point of the development process and is very flexible. If the development process encounters problems then seeking an alternative approach will be feasible using agile process. However, a plan of the project will help keep track of progress regardless of the flexibility. Using the scrum method,</w:t>
      </w:r>
      <w:r w:rsidR="00744A15">
        <w:t xml:space="preserve"> a product backlog was created. Table 1, summarizes</w:t>
      </w:r>
      <w:r w:rsidR="00BE509F">
        <w:t xml:space="preserve"> the tasks and sprints involved. </w:t>
      </w:r>
      <w:r w:rsidR="003A3F52">
        <w:t xml:space="preserve">The total number of days given to develop the app is 29 days. Therefore, </w:t>
      </w:r>
      <w:r w:rsidR="00A241F2">
        <w:t>it</w:t>
      </w:r>
      <w:r w:rsidR="003A3F52">
        <w:t xml:space="preserve"> is broken down into 4 sprints. </w:t>
      </w:r>
    </w:p>
    <w:tbl>
      <w:tblPr>
        <w:tblStyle w:val="PlainTable4"/>
        <w:tblW w:w="0" w:type="auto"/>
        <w:tblLook w:val="04A0" w:firstRow="1" w:lastRow="0" w:firstColumn="1" w:lastColumn="0" w:noHBand="0" w:noVBand="1"/>
      </w:tblPr>
      <w:tblGrid>
        <w:gridCol w:w="2547"/>
        <w:gridCol w:w="1767"/>
        <w:gridCol w:w="2158"/>
        <w:gridCol w:w="2158"/>
      </w:tblGrid>
      <w:tr w:rsidR="00823965" w:rsidTr="00744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3965" w:rsidRPr="00744A15" w:rsidRDefault="00823965" w:rsidP="00823965">
            <w:pPr>
              <w:jc w:val="center"/>
            </w:pPr>
            <w:r w:rsidRPr="00744A15">
              <w:t>Product Backlog Item</w:t>
            </w:r>
          </w:p>
        </w:tc>
        <w:tc>
          <w:tcPr>
            <w:tcW w:w="1767" w:type="dxa"/>
          </w:tcPr>
          <w:p w:rsidR="00823965" w:rsidRPr="00744A15" w:rsidRDefault="00823965" w:rsidP="00823965">
            <w:pPr>
              <w:jc w:val="center"/>
              <w:cnfStyle w:val="100000000000" w:firstRow="1" w:lastRow="0" w:firstColumn="0" w:lastColumn="0" w:oddVBand="0" w:evenVBand="0" w:oddHBand="0" w:evenHBand="0" w:firstRowFirstColumn="0" w:firstRowLastColumn="0" w:lastRowFirstColumn="0" w:lastRowLastColumn="0"/>
            </w:pPr>
            <w:r w:rsidRPr="00744A15">
              <w:t>Prioritization</w:t>
            </w:r>
          </w:p>
        </w:tc>
        <w:tc>
          <w:tcPr>
            <w:tcW w:w="2158" w:type="dxa"/>
          </w:tcPr>
          <w:p w:rsidR="00823965" w:rsidRPr="00744A15" w:rsidRDefault="00823965" w:rsidP="00823965">
            <w:pPr>
              <w:jc w:val="center"/>
              <w:cnfStyle w:val="100000000000" w:firstRow="1" w:lastRow="0" w:firstColumn="0" w:lastColumn="0" w:oddVBand="0" w:evenVBand="0" w:oddHBand="0" w:evenHBand="0" w:firstRowFirstColumn="0" w:firstRowLastColumn="0" w:lastRowFirstColumn="0" w:lastRowLastColumn="0"/>
            </w:pPr>
            <w:r w:rsidRPr="00744A15">
              <w:t xml:space="preserve">Estimate </w:t>
            </w:r>
            <w:r w:rsidR="00A4370B">
              <w:t>(time)</w:t>
            </w:r>
          </w:p>
        </w:tc>
        <w:tc>
          <w:tcPr>
            <w:tcW w:w="2158" w:type="dxa"/>
          </w:tcPr>
          <w:p w:rsidR="00823965" w:rsidRPr="00744A15" w:rsidRDefault="00823965" w:rsidP="00823965">
            <w:pPr>
              <w:jc w:val="center"/>
              <w:cnfStyle w:val="100000000000" w:firstRow="1" w:lastRow="0" w:firstColumn="0" w:lastColumn="0" w:oddVBand="0" w:evenVBand="0" w:oddHBand="0" w:evenHBand="0" w:firstRowFirstColumn="0" w:firstRowLastColumn="0" w:lastRowFirstColumn="0" w:lastRowLastColumn="0"/>
            </w:pPr>
            <w:r w:rsidRPr="00744A15">
              <w:t>Sprint</w:t>
            </w:r>
          </w:p>
        </w:tc>
      </w:tr>
      <w:tr w:rsidR="00823965" w:rsidTr="00744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3965" w:rsidRPr="00744A15" w:rsidRDefault="00744A15" w:rsidP="00744A15">
            <w:pPr>
              <w:jc w:val="center"/>
              <w:rPr>
                <w:b w:val="0"/>
              </w:rPr>
            </w:pPr>
            <w:r w:rsidRPr="00744A15">
              <w:rPr>
                <w:b w:val="0"/>
              </w:rPr>
              <w:t>Log In</w:t>
            </w:r>
          </w:p>
        </w:tc>
        <w:tc>
          <w:tcPr>
            <w:tcW w:w="1767" w:type="dxa"/>
          </w:tcPr>
          <w:p w:rsidR="00823965" w:rsidRDefault="00744A15" w:rsidP="00744A15">
            <w:pPr>
              <w:jc w:val="center"/>
              <w:cnfStyle w:val="000000100000" w:firstRow="0" w:lastRow="0" w:firstColumn="0" w:lastColumn="0" w:oddVBand="0" w:evenVBand="0" w:oddHBand="1" w:evenHBand="0" w:firstRowFirstColumn="0" w:firstRowLastColumn="0" w:lastRowFirstColumn="0" w:lastRowLastColumn="0"/>
            </w:pPr>
            <w:r>
              <w:t>High</w:t>
            </w:r>
          </w:p>
        </w:tc>
        <w:tc>
          <w:tcPr>
            <w:tcW w:w="2158" w:type="dxa"/>
          </w:tcPr>
          <w:p w:rsidR="00823965" w:rsidRDefault="00D17F19" w:rsidP="00744A15">
            <w:pPr>
              <w:jc w:val="center"/>
              <w:cnfStyle w:val="000000100000" w:firstRow="0" w:lastRow="0" w:firstColumn="0" w:lastColumn="0" w:oddVBand="0" w:evenVBand="0" w:oddHBand="1" w:evenHBand="0" w:firstRowFirstColumn="0" w:firstRowLastColumn="0" w:lastRowFirstColumn="0" w:lastRowLastColumn="0"/>
            </w:pPr>
            <w:r>
              <w:t>2 days</w:t>
            </w:r>
          </w:p>
        </w:tc>
        <w:tc>
          <w:tcPr>
            <w:tcW w:w="2158" w:type="dxa"/>
          </w:tcPr>
          <w:p w:rsidR="00823965" w:rsidRDefault="00744A15" w:rsidP="00744A15">
            <w:pPr>
              <w:jc w:val="center"/>
              <w:cnfStyle w:val="000000100000" w:firstRow="0" w:lastRow="0" w:firstColumn="0" w:lastColumn="0" w:oddVBand="0" w:evenVBand="0" w:oddHBand="1" w:evenHBand="0" w:firstRowFirstColumn="0" w:firstRowLastColumn="0" w:lastRowFirstColumn="0" w:lastRowLastColumn="0"/>
            </w:pPr>
            <w:r>
              <w:t>1</w:t>
            </w:r>
          </w:p>
        </w:tc>
      </w:tr>
      <w:tr w:rsidR="00823965" w:rsidTr="00744A15">
        <w:tc>
          <w:tcPr>
            <w:cnfStyle w:val="001000000000" w:firstRow="0" w:lastRow="0" w:firstColumn="1" w:lastColumn="0" w:oddVBand="0" w:evenVBand="0" w:oddHBand="0" w:evenHBand="0" w:firstRowFirstColumn="0" w:firstRowLastColumn="0" w:lastRowFirstColumn="0" w:lastRowLastColumn="0"/>
            <w:tcW w:w="2547" w:type="dxa"/>
          </w:tcPr>
          <w:p w:rsidR="00823965" w:rsidRPr="00744A15" w:rsidRDefault="00744A15" w:rsidP="00744A15">
            <w:pPr>
              <w:jc w:val="center"/>
              <w:rPr>
                <w:b w:val="0"/>
              </w:rPr>
            </w:pPr>
            <w:r w:rsidRPr="00744A15">
              <w:rPr>
                <w:b w:val="0"/>
              </w:rPr>
              <w:t>Register</w:t>
            </w:r>
          </w:p>
        </w:tc>
        <w:tc>
          <w:tcPr>
            <w:tcW w:w="1767" w:type="dxa"/>
          </w:tcPr>
          <w:p w:rsidR="00823965" w:rsidRDefault="00744A15" w:rsidP="00744A15">
            <w:pPr>
              <w:jc w:val="center"/>
              <w:cnfStyle w:val="000000000000" w:firstRow="0" w:lastRow="0" w:firstColumn="0" w:lastColumn="0" w:oddVBand="0" w:evenVBand="0" w:oddHBand="0" w:evenHBand="0" w:firstRowFirstColumn="0" w:firstRowLastColumn="0" w:lastRowFirstColumn="0" w:lastRowLastColumn="0"/>
            </w:pPr>
            <w:r>
              <w:t>High</w:t>
            </w:r>
          </w:p>
        </w:tc>
        <w:tc>
          <w:tcPr>
            <w:tcW w:w="2158" w:type="dxa"/>
          </w:tcPr>
          <w:p w:rsidR="00823965" w:rsidRDefault="00D17F19" w:rsidP="00744A15">
            <w:pPr>
              <w:jc w:val="center"/>
              <w:cnfStyle w:val="000000000000" w:firstRow="0" w:lastRow="0" w:firstColumn="0" w:lastColumn="0" w:oddVBand="0" w:evenVBand="0" w:oddHBand="0" w:evenHBand="0" w:firstRowFirstColumn="0" w:firstRowLastColumn="0" w:lastRowFirstColumn="0" w:lastRowLastColumn="0"/>
            </w:pPr>
            <w:r>
              <w:t>2 days</w:t>
            </w:r>
          </w:p>
        </w:tc>
        <w:tc>
          <w:tcPr>
            <w:tcW w:w="2158" w:type="dxa"/>
          </w:tcPr>
          <w:p w:rsidR="00823965" w:rsidRDefault="00744A15" w:rsidP="00744A15">
            <w:pPr>
              <w:jc w:val="center"/>
              <w:cnfStyle w:val="000000000000" w:firstRow="0" w:lastRow="0" w:firstColumn="0" w:lastColumn="0" w:oddVBand="0" w:evenVBand="0" w:oddHBand="0" w:evenHBand="0" w:firstRowFirstColumn="0" w:firstRowLastColumn="0" w:lastRowFirstColumn="0" w:lastRowLastColumn="0"/>
            </w:pPr>
            <w:r>
              <w:t>1</w:t>
            </w:r>
          </w:p>
        </w:tc>
      </w:tr>
      <w:tr w:rsidR="00823965" w:rsidTr="00744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3965" w:rsidRPr="00744A15" w:rsidRDefault="00744A15" w:rsidP="00744A15">
            <w:pPr>
              <w:jc w:val="center"/>
              <w:rPr>
                <w:b w:val="0"/>
              </w:rPr>
            </w:pPr>
            <w:r w:rsidRPr="00744A15">
              <w:rPr>
                <w:b w:val="0"/>
              </w:rPr>
              <w:t>User Profile</w:t>
            </w:r>
          </w:p>
        </w:tc>
        <w:tc>
          <w:tcPr>
            <w:tcW w:w="1767" w:type="dxa"/>
          </w:tcPr>
          <w:p w:rsidR="00823965" w:rsidRDefault="00744A15" w:rsidP="00744A15">
            <w:pPr>
              <w:jc w:val="center"/>
              <w:cnfStyle w:val="000000100000" w:firstRow="0" w:lastRow="0" w:firstColumn="0" w:lastColumn="0" w:oddVBand="0" w:evenVBand="0" w:oddHBand="1" w:evenHBand="0" w:firstRowFirstColumn="0" w:firstRowLastColumn="0" w:lastRowFirstColumn="0" w:lastRowLastColumn="0"/>
            </w:pPr>
            <w:r>
              <w:t>High</w:t>
            </w:r>
          </w:p>
        </w:tc>
        <w:tc>
          <w:tcPr>
            <w:tcW w:w="2158" w:type="dxa"/>
          </w:tcPr>
          <w:p w:rsidR="00823965" w:rsidRDefault="00D17F19" w:rsidP="00744A15">
            <w:pPr>
              <w:jc w:val="center"/>
              <w:cnfStyle w:val="000000100000" w:firstRow="0" w:lastRow="0" w:firstColumn="0" w:lastColumn="0" w:oddVBand="0" w:evenVBand="0" w:oddHBand="1" w:evenHBand="0" w:firstRowFirstColumn="0" w:firstRowLastColumn="0" w:lastRowFirstColumn="0" w:lastRowLastColumn="0"/>
            </w:pPr>
            <w:r>
              <w:t>1 days</w:t>
            </w:r>
          </w:p>
        </w:tc>
        <w:tc>
          <w:tcPr>
            <w:tcW w:w="2158" w:type="dxa"/>
          </w:tcPr>
          <w:p w:rsidR="00823965" w:rsidRDefault="00744A15" w:rsidP="00744A15">
            <w:pPr>
              <w:jc w:val="center"/>
              <w:cnfStyle w:val="000000100000" w:firstRow="0" w:lastRow="0" w:firstColumn="0" w:lastColumn="0" w:oddVBand="0" w:evenVBand="0" w:oddHBand="1" w:evenHBand="0" w:firstRowFirstColumn="0" w:firstRowLastColumn="0" w:lastRowFirstColumn="0" w:lastRowLastColumn="0"/>
            </w:pPr>
            <w:r>
              <w:t>1</w:t>
            </w:r>
          </w:p>
        </w:tc>
      </w:tr>
      <w:tr w:rsidR="00823965" w:rsidTr="00744A15">
        <w:tc>
          <w:tcPr>
            <w:cnfStyle w:val="001000000000" w:firstRow="0" w:lastRow="0" w:firstColumn="1" w:lastColumn="0" w:oddVBand="0" w:evenVBand="0" w:oddHBand="0" w:evenHBand="0" w:firstRowFirstColumn="0" w:firstRowLastColumn="0" w:lastRowFirstColumn="0" w:lastRowLastColumn="0"/>
            <w:tcW w:w="2547" w:type="dxa"/>
          </w:tcPr>
          <w:p w:rsidR="00823965" w:rsidRPr="00744A15" w:rsidRDefault="00744A15" w:rsidP="00744A15">
            <w:pPr>
              <w:jc w:val="center"/>
              <w:rPr>
                <w:b w:val="0"/>
              </w:rPr>
            </w:pPr>
            <w:r w:rsidRPr="00744A15">
              <w:rPr>
                <w:b w:val="0"/>
              </w:rPr>
              <w:t>Uploading Image</w:t>
            </w:r>
          </w:p>
        </w:tc>
        <w:tc>
          <w:tcPr>
            <w:tcW w:w="1767" w:type="dxa"/>
          </w:tcPr>
          <w:p w:rsidR="00823965" w:rsidRDefault="00744A15" w:rsidP="00744A15">
            <w:pPr>
              <w:jc w:val="center"/>
              <w:cnfStyle w:val="000000000000" w:firstRow="0" w:lastRow="0" w:firstColumn="0" w:lastColumn="0" w:oddVBand="0" w:evenVBand="0" w:oddHBand="0" w:evenHBand="0" w:firstRowFirstColumn="0" w:firstRowLastColumn="0" w:lastRowFirstColumn="0" w:lastRowLastColumn="0"/>
            </w:pPr>
            <w:r>
              <w:t>Low</w:t>
            </w:r>
          </w:p>
        </w:tc>
        <w:tc>
          <w:tcPr>
            <w:tcW w:w="2158" w:type="dxa"/>
          </w:tcPr>
          <w:p w:rsidR="00823965" w:rsidRDefault="00D17F19" w:rsidP="00744A15">
            <w:pPr>
              <w:jc w:val="center"/>
              <w:cnfStyle w:val="000000000000" w:firstRow="0" w:lastRow="0" w:firstColumn="0" w:lastColumn="0" w:oddVBand="0" w:evenVBand="0" w:oddHBand="0" w:evenHBand="0" w:firstRowFirstColumn="0" w:firstRowLastColumn="0" w:lastRowFirstColumn="0" w:lastRowLastColumn="0"/>
            </w:pPr>
            <w:r>
              <w:t>4 hours</w:t>
            </w:r>
          </w:p>
        </w:tc>
        <w:tc>
          <w:tcPr>
            <w:tcW w:w="2158" w:type="dxa"/>
          </w:tcPr>
          <w:p w:rsidR="00823965" w:rsidRDefault="00744A15" w:rsidP="00744A15">
            <w:pPr>
              <w:jc w:val="center"/>
              <w:cnfStyle w:val="000000000000" w:firstRow="0" w:lastRow="0" w:firstColumn="0" w:lastColumn="0" w:oddVBand="0" w:evenVBand="0" w:oddHBand="0" w:evenHBand="0" w:firstRowFirstColumn="0" w:firstRowLastColumn="0" w:lastRowFirstColumn="0" w:lastRowLastColumn="0"/>
            </w:pPr>
            <w:r>
              <w:t>2</w:t>
            </w:r>
          </w:p>
        </w:tc>
      </w:tr>
      <w:tr w:rsidR="00823965" w:rsidTr="00744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23965" w:rsidRPr="00744A15" w:rsidRDefault="00744A15" w:rsidP="00744A15">
            <w:pPr>
              <w:jc w:val="center"/>
              <w:rPr>
                <w:b w:val="0"/>
              </w:rPr>
            </w:pPr>
            <w:r w:rsidRPr="00744A15">
              <w:rPr>
                <w:b w:val="0"/>
              </w:rPr>
              <w:t>Categories</w:t>
            </w:r>
          </w:p>
        </w:tc>
        <w:tc>
          <w:tcPr>
            <w:tcW w:w="1767" w:type="dxa"/>
          </w:tcPr>
          <w:p w:rsidR="00823965" w:rsidRDefault="00D17F19" w:rsidP="00744A15">
            <w:pPr>
              <w:jc w:val="center"/>
              <w:cnfStyle w:val="000000100000" w:firstRow="0" w:lastRow="0" w:firstColumn="0" w:lastColumn="0" w:oddVBand="0" w:evenVBand="0" w:oddHBand="1" w:evenHBand="0" w:firstRowFirstColumn="0" w:firstRowLastColumn="0" w:lastRowFirstColumn="0" w:lastRowLastColumn="0"/>
            </w:pPr>
            <w:r>
              <w:t>Medium</w:t>
            </w:r>
          </w:p>
        </w:tc>
        <w:tc>
          <w:tcPr>
            <w:tcW w:w="2158" w:type="dxa"/>
          </w:tcPr>
          <w:p w:rsidR="00823965" w:rsidRDefault="00D17F19" w:rsidP="00744A15">
            <w:pPr>
              <w:jc w:val="center"/>
              <w:cnfStyle w:val="000000100000" w:firstRow="0" w:lastRow="0" w:firstColumn="0" w:lastColumn="0" w:oddVBand="0" w:evenVBand="0" w:oddHBand="1" w:evenHBand="0" w:firstRowFirstColumn="0" w:firstRowLastColumn="0" w:lastRowFirstColumn="0" w:lastRowLastColumn="0"/>
            </w:pPr>
            <w:r>
              <w:t>1 days</w:t>
            </w:r>
          </w:p>
        </w:tc>
        <w:tc>
          <w:tcPr>
            <w:tcW w:w="2158" w:type="dxa"/>
          </w:tcPr>
          <w:p w:rsidR="00823965" w:rsidRDefault="00744A15" w:rsidP="00744A15">
            <w:pPr>
              <w:jc w:val="center"/>
              <w:cnfStyle w:val="000000100000" w:firstRow="0" w:lastRow="0" w:firstColumn="0" w:lastColumn="0" w:oddVBand="0" w:evenVBand="0" w:oddHBand="1" w:evenHBand="0" w:firstRowFirstColumn="0" w:firstRowLastColumn="0" w:lastRowFirstColumn="0" w:lastRowLastColumn="0"/>
            </w:pPr>
            <w:r>
              <w:t>2</w:t>
            </w:r>
          </w:p>
        </w:tc>
      </w:tr>
      <w:tr w:rsidR="00823965" w:rsidTr="00744A15">
        <w:tc>
          <w:tcPr>
            <w:cnfStyle w:val="001000000000" w:firstRow="0" w:lastRow="0" w:firstColumn="1" w:lastColumn="0" w:oddVBand="0" w:evenVBand="0" w:oddHBand="0" w:evenHBand="0" w:firstRowFirstColumn="0" w:firstRowLastColumn="0" w:lastRowFirstColumn="0" w:lastRowLastColumn="0"/>
            <w:tcW w:w="2547" w:type="dxa"/>
          </w:tcPr>
          <w:p w:rsidR="00823965" w:rsidRPr="00744A15" w:rsidRDefault="00744A15" w:rsidP="00744A15">
            <w:pPr>
              <w:jc w:val="center"/>
              <w:rPr>
                <w:b w:val="0"/>
              </w:rPr>
            </w:pPr>
            <w:r w:rsidRPr="00744A15">
              <w:rPr>
                <w:b w:val="0"/>
              </w:rPr>
              <w:t>Questions</w:t>
            </w:r>
          </w:p>
        </w:tc>
        <w:tc>
          <w:tcPr>
            <w:tcW w:w="1767" w:type="dxa"/>
          </w:tcPr>
          <w:p w:rsidR="00823965" w:rsidRDefault="00744A15" w:rsidP="00744A15">
            <w:pPr>
              <w:jc w:val="center"/>
              <w:cnfStyle w:val="000000000000" w:firstRow="0" w:lastRow="0" w:firstColumn="0" w:lastColumn="0" w:oddVBand="0" w:evenVBand="0" w:oddHBand="0" w:evenHBand="0" w:firstRowFirstColumn="0" w:firstRowLastColumn="0" w:lastRowFirstColumn="0" w:lastRowLastColumn="0"/>
            </w:pPr>
            <w:r>
              <w:t>High</w:t>
            </w:r>
          </w:p>
        </w:tc>
        <w:tc>
          <w:tcPr>
            <w:tcW w:w="2158" w:type="dxa"/>
          </w:tcPr>
          <w:p w:rsidR="00823965" w:rsidRDefault="005565C2" w:rsidP="00744A15">
            <w:pPr>
              <w:jc w:val="center"/>
              <w:cnfStyle w:val="000000000000" w:firstRow="0" w:lastRow="0" w:firstColumn="0" w:lastColumn="0" w:oddVBand="0" w:evenVBand="0" w:oddHBand="0" w:evenHBand="0" w:firstRowFirstColumn="0" w:firstRowLastColumn="0" w:lastRowFirstColumn="0" w:lastRowLastColumn="0"/>
            </w:pPr>
            <w:r>
              <w:t>2 days</w:t>
            </w:r>
          </w:p>
        </w:tc>
        <w:tc>
          <w:tcPr>
            <w:tcW w:w="2158" w:type="dxa"/>
          </w:tcPr>
          <w:p w:rsidR="00823965" w:rsidRDefault="00744A15" w:rsidP="00744A15">
            <w:pPr>
              <w:jc w:val="center"/>
              <w:cnfStyle w:val="000000000000" w:firstRow="0" w:lastRow="0" w:firstColumn="0" w:lastColumn="0" w:oddVBand="0" w:evenVBand="0" w:oddHBand="0" w:evenHBand="0" w:firstRowFirstColumn="0" w:firstRowLastColumn="0" w:lastRowFirstColumn="0" w:lastRowLastColumn="0"/>
            </w:pPr>
            <w:r>
              <w:t>2</w:t>
            </w:r>
          </w:p>
        </w:tc>
      </w:tr>
      <w:tr w:rsidR="00744A15" w:rsidTr="00744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44A15" w:rsidRPr="00744A15" w:rsidRDefault="00744A15" w:rsidP="00744A15">
            <w:pPr>
              <w:jc w:val="center"/>
              <w:rPr>
                <w:b w:val="0"/>
              </w:rPr>
            </w:pPr>
            <w:r w:rsidRPr="00744A15">
              <w:rPr>
                <w:b w:val="0"/>
              </w:rPr>
              <w:t>Score</w:t>
            </w:r>
          </w:p>
        </w:tc>
        <w:tc>
          <w:tcPr>
            <w:tcW w:w="1767" w:type="dxa"/>
          </w:tcPr>
          <w:p w:rsidR="00744A15" w:rsidRDefault="00744A15" w:rsidP="00744A15">
            <w:pPr>
              <w:jc w:val="center"/>
              <w:cnfStyle w:val="000000100000" w:firstRow="0" w:lastRow="0" w:firstColumn="0" w:lastColumn="0" w:oddVBand="0" w:evenVBand="0" w:oddHBand="1" w:evenHBand="0" w:firstRowFirstColumn="0" w:firstRowLastColumn="0" w:lastRowFirstColumn="0" w:lastRowLastColumn="0"/>
            </w:pPr>
            <w:r>
              <w:t>Medium</w:t>
            </w:r>
          </w:p>
        </w:tc>
        <w:tc>
          <w:tcPr>
            <w:tcW w:w="2158" w:type="dxa"/>
          </w:tcPr>
          <w:p w:rsidR="00744A15" w:rsidRDefault="005565C2" w:rsidP="00744A15">
            <w:pPr>
              <w:jc w:val="center"/>
              <w:cnfStyle w:val="000000100000" w:firstRow="0" w:lastRow="0" w:firstColumn="0" w:lastColumn="0" w:oddVBand="0" w:evenVBand="0" w:oddHBand="1" w:evenHBand="0" w:firstRowFirstColumn="0" w:firstRowLastColumn="0" w:lastRowFirstColumn="0" w:lastRowLastColumn="0"/>
            </w:pPr>
            <w:r>
              <w:t>1 day</w:t>
            </w:r>
          </w:p>
        </w:tc>
        <w:tc>
          <w:tcPr>
            <w:tcW w:w="2158" w:type="dxa"/>
          </w:tcPr>
          <w:p w:rsidR="00744A15" w:rsidRDefault="00744A15" w:rsidP="00744A15">
            <w:pPr>
              <w:jc w:val="center"/>
              <w:cnfStyle w:val="000000100000" w:firstRow="0" w:lastRow="0" w:firstColumn="0" w:lastColumn="0" w:oddVBand="0" w:evenVBand="0" w:oddHBand="1" w:evenHBand="0" w:firstRowFirstColumn="0" w:firstRowLastColumn="0" w:lastRowFirstColumn="0" w:lastRowLastColumn="0"/>
            </w:pPr>
            <w:r>
              <w:t>3</w:t>
            </w:r>
          </w:p>
        </w:tc>
      </w:tr>
      <w:tr w:rsidR="00823965" w:rsidTr="00744A15">
        <w:tc>
          <w:tcPr>
            <w:cnfStyle w:val="001000000000" w:firstRow="0" w:lastRow="0" w:firstColumn="1" w:lastColumn="0" w:oddVBand="0" w:evenVBand="0" w:oddHBand="0" w:evenHBand="0" w:firstRowFirstColumn="0" w:firstRowLastColumn="0" w:lastRowFirstColumn="0" w:lastRowLastColumn="0"/>
            <w:tcW w:w="2547" w:type="dxa"/>
          </w:tcPr>
          <w:p w:rsidR="00823965" w:rsidRPr="00744A15" w:rsidRDefault="00744A15" w:rsidP="00744A15">
            <w:pPr>
              <w:jc w:val="center"/>
              <w:rPr>
                <w:b w:val="0"/>
              </w:rPr>
            </w:pPr>
            <w:r w:rsidRPr="00744A15">
              <w:rPr>
                <w:b w:val="0"/>
              </w:rPr>
              <w:t>Challenge Users</w:t>
            </w:r>
          </w:p>
        </w:tc>
        <w:tc>
          <w:tcPr>
            <w:tcW w:w="1767" w:type="dxa"/>
          </w:tcPr>
          <w:p w:rsidR="00823965" w:rsidRDefault="00744A15" w:rsidP="00744A15">
            <w:pPr>
              <w:jc w:val="center"/>
              <w:cnfStyle w:val="000000000000" w:firstRow="0" w:lastRow="0" w:firstColumn="0" w:lastColumn="0" w:oddVBand="0" w:evenVBand="0" w:oddHBand="0" w:evenHBand="0" w:firstRowFirstColumn="0" w:firstRowLastColumn="0" w:lastRowFirstColumn="0" w:lastRowLastColumn="0"/>
            </w:pPr>
            <w:r>
              <w:t>Low</w:t>
            </w:r>
          </w:p>
        </w:tc>
        <w:tc>
          <w:tcPr>
            <w:tcW w:w="2158" w:type="dxa"/>
          </w:tcPr>
          <w:p w:rsidR="00823965" w:rsidRDefault="005565C2" w:rsidP="00744A15">
            <w:pPr>
              <w:jc w:val="center"/>
              <w:cnfStyle w:val="000000000000" w:firstRow="0" w:lastRow="0" w:firstColumn="0" w:lastColumn="0" w:oddVBand="0" w:evenVBand="0" w:oddHBand="0" w:evenHBand="0" w:firstRowFirstColumn="0" w:firstRowLastColumn="0" w:lastRowFirstColumn="0" w:lastRowLastColumn="0"/>
            </w:pPr>
            <w:r>
              <w:t>3 days</w:t>
            </w:r>
          </w:p>
        </w:tc>
        <w:tc>
          <w:tcPr>
            <w:tcW w:w="2158" w:type="dxa"/>
          </w:tcPr>
          <w:p w:rsidR="00823965" w:rsidRDefault="00744A15" w:rsidP="00744A15">
            <w:pPr>
              <w:jc w:val="center"/>
              <w:cnfStyle w:val="000000000000" w:firstRow="0" w:lastRow="0" w:firstColumn="0" w:lastColumn="0" w:oddVBand="0" w:evenVBand="0" w:oddHBand="0" w:evenHBand="0" w:firstRowFirstColumn="0" w:firstRowLastColumn="0" w:lastRowFirstColumn="0" w:lastRowLastColumn="0"/>
            </w:pPr>
            <w:r>
              <w:t>3</w:t>
            </w:r>
          </w:p>
        </w:tc>
      </w:tr>
      <w:tr w:rsidR="00744A15" w:rsidTr="00744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44A15" w:rsidRPr="005565C2" w:rsidRDefault="00744A15" w:rsidP="00744A15">
            <w:pPr>
              <w:jc w:val="center"/>
              <w:rPr>
                <w:b w:val="0"/>
              </w:rPr>
            </w:pPr>
            <w:r w:rsidRPr="005565C2">
              <w:rPr>
                <w:b w:val="0"/>
              </w:rPr>
              <w:t>Highest Score</w:t>
            </w:r>
          </w:p>
        </w:tc>
        <w:tc>
          <w:tcPr>
            <w:tcW w:w="1767" w:type="dxa"/>
          </w:tcPr>
          <w:p w:rsidR="00744A15" w:rsidRDefault="00744A15" w:rsidP="00744A15">
            <w:pPr>
              <w:jc w:val="center"/>
              <w:cnfStyle w:val="000000100000" w:firstRow="0" w:lastRow="0" w:firstColumn="0" w:lastColumn="0" w:oddVBand="0" w:evenVBand="0" w:oddHBand="1" w:evenHBand="0" w:firstRowFirstColumn="0" w:firstRowLastColumn="0" w:lastRowFirstColumn="0" w:lastRowLastColumn="0"/>
            </w:pPr>
            <w:r>
              <w:t>Low</w:t>
            </w:r>
          </w:p>
        </w:tc>
        <w:tc>
          <w:tcPr>
            <w:tcW w:w="2158" w:type="dxa"/>
          </w:tcPr>
          <w:p w:rsidR="00744A15" w:rsidRDefault="005565C2" w:rsidP="00744A15">
            <w:pPr>
              <w:jc w:val="center"/>
              <w:cnfStyle w:val="000000100000" w:firstRow="0" w:lastRow="0" w:firstColumn="0" w:lastColumn="0" w:oddVBand="0" w:evenVBand="0" w:oddHBand="1" w:evenHBand="0" w:firstRowFirstColumn="0" w:firstRowLastColumn="0" w:lastRowFirstColumn="0" w:lastRowLastColumn="0"/>
            </w:pPr>
            <w:r>
              <w:t>2 days</w:t>
            </w:r>
          </w:p>
        </w:tc>
        <w:tc>
          <w:tcPr>
            <w:tcW w:w="2158" w:type="dxa"/>
          </w:tcPr>
          <w:p w:rsidR="00744A15" w:rsidRDefault="00744A15" w:rsidP="00744A15">
            <w:pPr>
              <w:jc w:val="center"/>
              <w:cnfStyle w:val="000000100000" w:firstRow="0" w:lastRow="0" w:firstColumn="0" w:lastColumn="0" w:oddVBand="0" w:evenVBand="0" w:oddHBand="1" w:evenHBand="0" w:firstRowFirstColumn="0" w:firstRowLastColumn="0" w:lastRowFirstColumn="0" w:lastRowLastColumn="0"/>
            </w:pPr>
            <w:r>
              <w:t>3</w:t>
            </w:r>
          </w:p>
        </w:tc>
      </w:tr>
      <w:tr w:rsidR="00744A15" w:rsidTr="00744A15">
        <w:tc>
          <w:tcPr>
            <w:cnfStyle w:val="001000000000" w:firstRow="0" w:lastRow="0" w:firstColumn="1" w:lastColumn="0" w:oddVBand="0" w:evenVBand="0" w:oddHBand="0" w:evenHBand="0" w:firstRowFirstColumn="0" w:firstRowLastColumn="0" w:lastRowFirstColumn="0" w:lastRowLastColumn="0"/>
            <w:tcW w:w="2547" w:type="dxa"/>
          </w:tcPr>
          <w:p w:rsidR="00744A15" w:rsidRPr="005565C2" w:rsidRDefault="00744A15" w:rsidP="00744A15">
            <w:pPr>
              <w:jc w:val="center"/>
              <w:rPr>
                <w:b w:val="0"/>
              </w:rPr>
            </w:pPr>
            <w:r w:rsidRPr="005565C2">
              <w:rPr>
                <w:b w:val="0"/>
              </w:rPr>
              <w:t>Timer</w:t>
            </w:r>
          </w:p>
        </w:tc>
        <w:tc>
          <w:tcPr>
            <w:tcW w:w="1767" w:type="dxa"/>
          </w:tcPr>
          <w:p w:rsidR="00744A15" w:rsidRDefault="00744A15" w:rsidP="00744A15">
            <w:pPr>
              <w:jc w:val="center"/>
              <w:cnfStyle w:val="000000000000" w:firstRow="0" w:lastRow="0" w:firstColumn="0" w:lastColumn="0" w:oddVBand="0" w:evenVBand="0" w:oddHBand="0" w:evenHBand="0" w:firstRowFirstColumn="0" w:firstRowLastColumn="0" w:lastRowFirstColumn="0" w:lastRowLastColumn="0"/>
            </w:pPr>
            <w:r>
              <w:t>Medium</w:t>
            </w:r>
          </w:p>
        </w:tc>
        <w:tc>
          <w:tcPr>
            <w:tcW w:w="2158" w:type="dxa"/>
          </w:tcPr>
          <w:p w:rsidR="00744A15" w:rsidRDefault="005565C2" w:rsidP="00744A15">
            <w:pPr>
              <w:jc w:val="center"/>
              <w:cnfStyle w:val="000000000000" w:firstRow="0" w:lastRow="0" w:firstColumn="0" w:lastColumn="0" w:oddVBand="0" w:evenVBand="0" w:oddHBand="0" w:evenHBand="0" w:firstRowFirstColumn="0" w:firstRowLastColumn="0" w:lastRowFirstColumn="0" w:lastRowLastColumn="0"/>
            </w:pPr>
            <w:r>
              <w:t>1 day</w:t>
            </w:r>
          </w:p>
        </w:tc>
        <w:tc>
          <w:tcPr>
            <w:tcW w:w="2158" w:type="dxa"/>
          </w:tcPr>
          <w:p w:rsidR="00744A15" w:rsidRDefault="00744A15" w:rsidP="00744A15">
            <w:pPr>
              <w:jc w:val="center"/>
              <w:cnfStyle w:val="000000000000" w:firstRow="0" w:lastRow="0" w:firstColumn="0" w:lastColumn="0" w:oddVBand="0" w:evenVBand="0" w:oddHBand="0" w:evenHBand="0" w:firstRowFirstColumn="0" w:firstRowLastColumn="0" w:lastRowFirstColumn="0" w:lastRowLastColumn="0"/>
            </w:pPr>
            <w:r>
              <w:t>4</w:t>
            </w:r>
          </w:p>
        </w:tc>
      </w:tr>
      <w:tr w:rsidR="00744A15" w:rsidTr="00744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744A15" w:rsidRPr="005565C2" w:rsidRDefault="00744A15" w:rsidP="00744A15">
            <w:pPr>
              <w:jc w:val="center"/>
              <w:rPr>
                <w:b w:val="0"/>
              </w:rPr>
            </w:pPr>
            <w:r w:rsidRPr="005565C2">
              <w:rPr>
                <w:b w:val="0"/>
              </w:rPr>
              <w:t>Levels</w:t>
            </w:r>
          </w:p>
        </w:tc>
        <w:tc>
          <w:tcPr>
            <w:tcW w:w="1767" w:type="dxa"/>
          </w:tcPr>
          <w:p w:rsidR="00744A15" w:rsidRDefault="00744A15" w:rsidP="00744A15">
            <w:pPr>
              <w:jc w:val="center"/>
              <w:cnfStyle w:val="000000100000" w:firstRow="0" w:lastRow="0" w:firstColumn="0" w:lastColumn="0" w:oddVBand="0" w:evenVBand="0" w:oddHBand="1" w:evenHBand="0" w:firstRowFirstColumn="0" w:firstRowLastColumn="0" w:lastRowFirstColumn="0" w:lastRowLastColumn="0"/>
            </w:pPr>
            <w:r>
              <w:t>Medium</w:t>
            </w:r>
          </w:p>
        </w:tc>
        <w:tc>
          <w:tcPr>
            <w:tcW w:w="2158" w:type="dxa"/>
          </w:tcPr>
          <w:p w:rsidR="00744A15" w:rsidRDefault="005565C2" w:rsidP="00744A15">
            <w:pPr>
              <w:jc w:val="center"/>
              <w:cnfStyle w:val="000000100000" w:firstRow="0" w:lastRow="0" w:firstColumn="0" w:lastColumn="0" w:oddVBand="0" w:evenVBand="0" w:oddHBand="1" w:evenHBand="0" w:firstRowFirstColumn="0" w:firstRowLastColumn="0" w:lastRowFirstColumn="0" w:lastRowLastColumn="0"/>
            </w:pPr>
            <w:r>
              <w:t>1 day</w:t>
            </w:r>
          </w:p>
        </w:tc>
        <w:tc>
          <w:tcPr>
            <w:tcW w:w="2158" w:type="dxa"/>
          </w:tcPr>
          <w:p w:rsidR="00744A15" w:rsidRDefault="00744A15" w:rsidP="00744A15">
            <w:pPr>
              <w:jc w:val="center"/>
              <w:cnfStyle w:val="000000100000" w:firstRow="0" w:lastRow="0" w:firstColumn="0" w:lastColumn="0" w:oddVBand="0" w:evenVBand="0" w:oddHBand="1" w:evenHBand="0" w:firstRowFirstColumn="0" w:firstRowLastColumn="0" w:lastRowFirstColumn="0" w:lastRowLastColumn="0"/>
            </w:pPr>
            <w:r>
              <w:t>4</w:t>
            </w:r>
          </w:p>
        </w:tc>
      </w:tr>
      <w:tr w:rsidR="00744A15" w:rsidTr="005565C2">
        <w:trPr>
          <w:trHeight w:val="80"/>
        </w:trPr>
        <w:tc>
          <w:tcPr>
            <w:cnfStyle w:val="001000000000" w:firstRow="0" w:lastRow="0" w:firstColumn="1" w:lastColumn="0" w:oddVBand="0" w:evenVBand="0" w:oddHBand="0" w:evenHBand="0" w:firstRowFirstColumn="0" w:firstRowLastColumn="0" w:lastRowFirstColumn="0" w:lastRowLastColumn="0"/>
            <w:tcW w:w="2547" w:type="dxa"/>
          </w:tcPr>
          <w:p w:rsidR="00744A15" w:rsidRPr="005565C2" w:rsidRDefault="00744A15" w:rsidP="00744A15">
            <w:pPr>
              <w:jc w:val="center"/>
              <w:rPr>
                <w:b w:val="0"/>
              </w:rPr>
            </w:pPr>
            <w:r w:rsidRPr="005565C2">
              <w:rPr>
                <w:b w:val="0"/>
              </w:rPr>
              <w:t>Register with Google/Facebook</w:t>
            </w:r>
          </w:p>
        </w:tc>
        <w:tc>
          <w:tcPr>
            <w:tcW w:w="1767" w:type="dxa"/>
          </w:tcPr>
          <w:p w:rsidR="00744A15" w:rsidRDefault="00744A15" w:rsidP="00744A15">
            <w:pPr>
              <w:jc w:val="center"/>
              <w:cnfStyle w:val="000000000000" w:firstRow="0" w:lastRow="0" w:firstColumn="0" w:lastColumn="0" w:oddVBand="0" w:evenVBand="0" w:oddHBand="0" w:evenHBand="0" w:firstRowFirstColumn="0" w:firstRowLastColumn="0" w:lastRowFirstColumn="0" w:lastRowLastColumn="0"/>
            </w:pPr>
            <w:r>
              <w:t>Low</w:t>
            </w:r>
          </w:p>
        </w:tc>
        <w:tc>
          <w:tcPr>
            <w:tcW w:w="2158" w:type="dxa"/>
          </w:tcPr>
          <w:p w:rsidR="00744A15" w:rsidRDefault="005565C2" w:rsidP="00744A15">
            <w:pPr>
              <w:jc w:val="center"/>
              <w:cnfStyle w:val="000000000000" w:firstRow="0" w:lastRow="0" w:firstColumn="0" w:lastColumn="0" w:oddVBand="0" w:evenVBand="0" w:oddHBand="0" w:evenHBand="0" w:firstRowFirstColumn="0" w:firstRowLastColumn="0" w:lastRowFirstColumn="0" w:lastRowLastColumn="0"/>
            </w:pPr>
            <w:r>
              <w:t>2 days</w:t>
            </w:r>
          </w:p>
        </w:tc>
        <w:tc>
          <w:tcPr>
            <w:tcW w:w="2158" w:type="dxa"/>
          </w:tcPr>
          <w:p w:rsidR="00744A15" w:rsidRDefault="00744A15" w:rsidP="00744A15">
            <w:pPr>
              <w:jc w:val="center"/>
              <w:cnfStyle w:val="000000000000" w:firstRow="0" w:lastRow="0" w:firstColumn="0" w:lastColumn="0" w:oddVBand="0" w:evenVBand="0" w:oddHBand="0" w:evenHBand="0" w:firstRowFirstColumn="0" w:firstRowLastColumn="0" w:lastRowFirstColumn="0" w:lastRowLastColumn="0"/>
            </w:pPr>
            <w:r>
              <w:t>4</w:t>
            </w:r>
          </w:p>
        </w:tc>
      </w:tr>
    </w:tbl>
    <w:p w:rsidR="00823965" w:rsidRDefault="00744A15" w:rsidP="00744A15">
      <w:pPr>
        <w:jc w:val="center"/>
        <w:rPr>
          <w:u w:val="single"/>
        </w:rPr>
      </w:pPr>
      <w:r>
        <w:rPr>
          <w:u w:val="single"/>
        </w:rPr>
        <w:t xml:space="preserve">Table 1: </w:t>
      </w:r>
      <w:r w:rsidRPr="00744A15">
        <w:rPr>
          <w:u w:val="single"/>
        </w:rPr>
        <w:t>Product Backlog</w:t>
      </w:r>
    </w:p>
    <w:p w:rsidR="0048313C" w:rsidRDefault="0048313C" w:rsidP="00744A15">
      <w:pPr>
        <w:jc w:val="center"/>
        <w:rPr>
          <w:u w:val="single"/>
        </w:rPr>
      </w:pPr>
    </w:p>
    <w:p w:rsidR="0048313C" w:rsidRPr="00744A15" w:rsidRDefault="00744A15" w:rsidP="00744A15">
      <w:r>
        <w:t xml:space="preserve">All software code and files will be version controlled using </w:t>
      </w:r>
      <w:r w:rsidR="0048313C">
        <w:t>G</w:t>
      </w:r>
      <w:r>
        <w:t xml:space="preserve">it. Git allows access and modification of code. </w:t>
      </w:r>
      <w:r w:rsidR="0048313C">
        <w:t xml:space="preserve">The master branch will be protected release branch and deployed in production. Link to Git: </w:t>
      </w:r>
      <w:hyperlink r:id="rId8" w:history="1">
        <w:r w:rsidR="0048313C" w:rsidRPr="00E44A2A">
          <w:rPr>
            <w:rStyle w:val="Hyperlink"/>
          </w:rPr>
          <w:t>https://cseegit.essex.ac.uk/fitash/ce881-assignment.git</w:t>
        </w:r>
      </w:hyperlink>
      <w:r w:rsidR="0048313C">
        <w:t xml:space="preserve"> </w:t>
      </w:r>
    </w:p>
    <w:p w:rsidR="00F61513" w:rsidRDefault="00F61513" w:rsidP="00367F47"/>
    <w:p w:rsidR="00982A0B" w:rsidRDefault="00920358" w:rsidP="00982A0B">
      <w:pPr>
        <w:pStyle w:val="Heading1"/>
      </w:pPr>
      <w:r>
        <w:t>7</w:t>
      </w:r>
      <w:r w:rsidR="00982A0B">
        <w:t>. Reference</w:t>
      </w:r>
    </w:p>
    <w:p w:rsidR="00982A0B" w:rsidRDefault="00982A0B" w:rsidP="00336F1C">
      <w:pPr>
        <w:ind w:left="720" w:hanging="720"/>
      </w:pPr>
      <w:r>
        <w:t xml:space="preserve">[1] </w:t>
      </w:r>
      <w:r w:rsidR="00336F1C">
        <w:tab/>
      </w:r>
      <w:r w:rsidR="00336F1C" w:rsidRPr="00336F1C">
        <w:t>Play.google.com, 2020. [Online]. Available: https://play.google.com/store/search?q=quiz&amp;c=apps&amp;gl=GB. [Accessed: 19- Feb- 2020].</w:t>
      </w:r>
    </w:p>
    <w:p w:rsidR="00982A0B" w:rsidRDefault="00982A0B" w:rsidP="00336F1C">
      <w:pPr>
        <w:ind w:left="720" w:hanging="720"/>
      </w:pPr>
      <w:r>
        <w:t xml:space="preserve">[2] </w:t>
      </w:r>
      <w:r w:rsidR="00336F1C">
        <w:tab/>
      </w:r>
      <w:r w:rsidR="00336F1C" w:rsidRPr="00336F1C">
        <w:t>"Moodle: Log in to the site", Moodle.essex.ac.uk, 2020. [Online]. Available: https://moodle.essex.ac.uk/pluginfile.php/871318/mod_resource/content/1/CE881-%20Lecture%205.pdf. [Accessed: 19- Feb- 2020].</w:t>
      </w:r>
    </w:p>
    <w:p w:rsidR="00336F1C" w:rsidRDefault="00982A0B" w:rsidP="00336F1C">
      <w:pPr>
        <w:ind w:left="720" w:hanging="720"/>
      </w:pPr>
      <w:r>
        <w:t xml:space="preserve">[3] </w:t>
      </w:r>
      <w:r w:rsidR="00336F1C">
        <w:tab/>
      </w:r>
      <w:r w:rsidR="00336F1C" w:rsidRPr="00336F1C">
        <w:t xml:space="preserve">M. Kay, "Best ASO Tools for 2020 | App Store Keyword Optimization", App Store Keyword Optimization, 2020. [Online]. Available: https://www.meatti.com/blog/aso-tools-app-store-optimization/. [Accessed: 19- Feb- 2020]. </w:t>
      </w:r>
    </w:p>
    <w:p w:rsidR="00982A0B" w:rsidRDefault="00982A0B" w:rsidP="00336F1C">
      <w:pPr>
        <w:ind w:left="720" w:hanging="720"/>
      </w:pPr>
      <w:r>
        <w:t xml:space="preserve">[4] </w:t>
      </w:r>
      <w:r w:rsidR="00336F1C">
        <w:tab/>
      </w:r>
      <w:r w:rsidR="00336F1C" w:rsidRPr="00336F1C">
        <w:t xml:space="preserve">"How Do Free Apps Make Money? 7 Popular Monetization Methods", </w:t>
      </w:r>
      <w:proofErr w:type="spellStart"/>
      <w:r w:rsidR="00336F1C" w:rsidRPr="00336F1C">
        <w:t>Leanplum</w:t>
      </w:r>
      <w:proofErr w:type="spellEnd"/>
      <w:r w:rsidR="00336F1C" w:rsidRPr="00336F1C">
        <w:t>, 2020. [Online]. Available: https://www.leanplum.com/blog/free-app-monetization-methods/. [Accessed: 19- Feb- 2020].</w:t>
      </w:r>
    </w:p>
    <w:p w:rsidR="00982A0B" w:rsidRDefault="00982A0B" w:rsidP="00DB799D">
      <w:pPr>
        <w:ind w:left="720" w:hanging="720"/>
      </w:pPr>
      <w:r>
        <w:t>[5]</w:t>
      </w:r>
      <w:r w:rsidR="00DB799D">
        <w:tab/>
      </w:r>
      <w:bookmarkStart w:id="11" w:name="_GoBack"/>
      <w:bookmarkEnd w:id="11"/>
      <w:r w:rsidRPr="00982A0B">
        <w:t>Firebase, "Firebase Realtime Database", 2020. [Online]. Available: https://firebase.google.</w:t>
      </w:r>
      <w:r w:rsidR="007C5593">
        <w:t>com/docs/database. [Accessed: 18</w:t>
      </w:r>
      <w:r w:rsidRPr="00982A0B">
        <w:t>- Feb- 2020].</w:t>
      </w:r>
    </w:p>
    <w:p w:rsidR="00672C76" w:rsidRDefault="00672C76" w:rsidP="00DB799D">
      <w:pPr>
        <w:ind w:left="720" w:hanging="720"/>
      </w:pPr>
      <w:r>
        <w:t xml:space="preserve">[6] </w:t>
      </w:r>
      <w:r w:rsidR="005D211A">
        <w:tab/>
      </w:r>
      <w:r w:rsidR="000F5843" w:rsidRPr="000F5843">
        <w:t xml:space="preserve">M. Malhotra, "Types of Business Models </w:t>
      </w:r>
      <w:proofErr w:type="gramStart"/>
      <w:r w:rsidR="000F5843" w:rsidRPr="000F5843">
        <w:t>For</w:t>
      </w:r>
      <w:proofErr w:type="gramEnd"/>
      <w:r w:rsidR="000F5843" w:rsidRPr="000F5843">
        <w:t xml:space="preserve"> Mobile Application Development", </w:t>
      </w:r>
      <w:proofErr w:type="spellStart"/>
      <w:r w:rsidR="000F5843" w:rsidRPr="000F5843">
        <w:t>Valuecoders</w:t>
      </w:r>
      <w:proofErr w:type="spellEnd"/>
      <w:r w:rsidR="000F5843" w:rsidRPr="000F5843">
        <w:t xml:space="preserve"> - Hire Dedicated Software Development Team, 2020. [Online]. Available: https://www.valuecoders.com/blog/outsourcing-and-off-shoring/types-of-business-models-for-mobile-application-development/. [Accessed: 19- Feb- 2020].</w:t>
      </w:r>
    </w:p>
    <w:p w:rsidR="00982A0B" w:rsidRPr="00982A0B" w:rsidRDefault="00982A0B" w:rsidP="00982A0B"/>
    <w:sectPr w:rsidR="00982A0B" w:rsidRPr="00982A0B">
      <w:headerReference w:type="default" r:id="rId9"/>
      <w:footerReference w:type="default" r:id="rId10"/>
      <w:headerReference w:type="firs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639" w:rsidRDefault="00072639" w:rsidP="00C6554A">
      <w:pPr>
        <w:spacing w:before="0" w:after="0" w:line="240" w:lineRule="auto"/>
      </w:pPr>
      <w:r>
        <w:separator/>
      </w:r>
    </w:p>
  </w:endnote>
  <w:endnote w:type="continuationSeparator" w:id="0">
    <w:p w:rsidR="00072639" w:rsidRDefault="0007263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C60AC3">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639" w:rsidRDefault="00072639" w:rsidP="00C6554A">
      <w:pPr>
        <w:spacing w:before="0" w:after="0" w:line="240" w:lineRule="auto"/>
      </w:pPr>
      <w:r>
        <w:separator/>
      </w:r>
    </w:p>
  </w:footnote>
  <w:footnote w:type="continuationSeparator" w:id="0">
    <w:p w:rsidR="00072639" w:rsidRDefault="00072639"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30ED" w:rsidRDefault="004230ED">
    <w:pPr>
      <w:pStyle w:val="Header"/>
    </w:pPr>
    <w:r w:rsidRPr="004230ED">
      <w:t>Department of Computer Science and Electronic Engineering, University of Essex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622" w:rsidRDefault="00E46622" w:rsidP="00E46622">
    <w:pPr>
      <w:pStyle w:val="Header"/>
      <w:jc w:val="center"/>
    </w:pPr>
    <w:r>
      <w:t>Department of Computer Science and Electronic Engineering, University of Essex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202841"/>
    <w:multiLevelType w:val="hybridMultilevel"/>
    <w:tmpl w:val="0E4E0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BF768A"/>
    <w:multiLevelType w:val="hybridMultilevel"/>
    <w:tmpl w:val="B6DEF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7214C2"/>
    <w:multiLevelType w:val="hybridMultilevel"/>
    <w:tmpl w:val="3AB47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363E8B"/>
    <w:multiLevelType w:val="multilevel"/>
    <w:tmpl w:val="45146F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A014A4"/>
    <w:multiLevelType w:val="hybridMultilevel"/>
    <w:tmpl w:val="2B00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145D06"/>
    <w:multiLevelType w:val="hybridMultilevel"/>
    <w:tmpl w:val="9D2E9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83A6F93"/>
    <w:multiLevelType w:val="hybridMultilevel"/>
    <w:tmpl w:val="4D788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E17566"/>
    <w:multiLevelType w:val="hybridMultilevel"/>
    <w:tmpl w:val="46988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C504A"/>
    <w:multiLevelType w:val="hybridMultilevel"/>
    <w:tmpl w:val="C0CE4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6"/>
  </w:num>
  <w:num w:numId="19">
    <w:abstractNumId w:val="19"/>
  </w:num>
  <w:num w:numId="20">
    <w:abstractNumId w:val="14"/>
  </w:num>
  <w:num w:numId="21">
    <w:abstractNumId w:val="18"/>
  </w:num>
  <w:num w:numId="22">
    <w:abstractNumId w:val="21"/>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639"/>
    <w:rsid w:val="000341EC"/>
    <w:rsid w:val="00072639"/>
    <w:rsid w:val="000873A6"/>
    <w:rsid w:val="000C1B9D"/>
    <w:rsid w:val="000F5843"/>
    <w:rsid w:val="001114A7"/>
    <w:rsid w:val="00112321"/>
    <w:rsid w:val="00153534"/>
    <w:rsid w:val="0019799C"/>
    <w:rsid w:val="001A3648"/>
    <w:rsid w:val="001D37A4"/>
    <w:rsid w:val="001F482C"/>
    <w:rsid w:val="001F6E1C"/>
    <w:rsid w:val="00217E55"/>
    <w:rsid w:val="002554CD"/>
    <w:rsid w:val="00265FC8"/>
    <w:rsid w:val="00277E5E"/>
    <w:rsid w:val="00293B83"/>
    <w:rsid w:val="002B4294"/>
    <w:rsid w:val="00333D0D"/>
    <w:rsid w:val="00336F1C"/>
    <w:rsid w:val="00362308"/>
    <w:rsid w:val="00367F47"/>
    <w:rsid w:val="003765EA"/>
    <w:rsid w:val="003A0D80"/>
    <w:rsid w:val="003A3F52"/>
    <w:rsid w:val="003A55C4"/>
    <w:rsid w:val="003C75C2"/>
    <w:rsid w:val="003D73C8"/>
    <w:rsid w:val="004230ED"/>
    <w:rsid w:val="00424B77"/>
    <w:rsid w:val="00445849"/>
    <w:rsid w:val="0048313C"/>
    <w:rsid w:val="00483629"/>
    <w:rsid w:val="00496068"/>
    <w:rsid w:val="004C049F"/>
    <w:rsid w:val="004C2BBC"/>
    <w:rsid w:val="004F16A4"/>
    <w:rsid w:val="005000E2"/>
    <w:rsid w:val="00504D7E"/>
    <w:rsid w:val="005565C2"/>
    <w:rsid w:val="00575FBE"/>
    <w:rsid w:val="0057784E"/>
    <w:rsid w:val="005D211A"/>
    <w:rsid w:val="00607E7A"/>
    <w:rsid w:val="00617E76"/>
    <w:rsid w:val="006467AA"/>
    <w:rsid w:val="006651D3"/>
    <w:rsid w:val="00672C76"/>
    <w:rsid w:val="006818A1"/>
    <w:rsid w:val="006A3CE7"/>
    <w:rsid w:val="006C05AF"/>
    <w:rsid w:val="006E272E"/>
    <w:rsid w:val="00744A15"/>
    <w:rsid w:val="00752678"/>
    <w:rsid w:val="00773423"/>
    <w:rsid w:val="007A4002"/>
    <w:rsid w:val="007C5593"/>
    <w:rsid w:val="00823965"/>
    <w:rsid w:val="00835F3B"/>
    <w:rsid w:val="008426D3"/>
    <w:rsid w:val="0085345F"/>
    <w:rsid w:val="008543DF"/>
    <w:rsid w:val="0088588D"/>
    <w:rsid w:val="00915888"/>
    <w:rsid w:val="00920358"/>
    <w:rsid w:val="00923A9A"/>
    <w:rsid w:val="00944A64"/>
    <w:rsid w:val="00967062"/>
    <w:rsid w:val="00971004"/>
    <w:rsid w:val="0097121E"/>
    <w:rsid w:val="00982A0B"/>
    <w:rsid w:val="009F36D7"/>
    <w:rsid w:val="00A241F2"/>
    <w:rsid w:val="00A37117"/>
    <w:rsid w:val="00A4370B"/>
    <w:rsid w:val="00A96A0C"/>
    <w:rsid w:val="00B305B6"/>
    <w:rsid w:val="00B668F4"/>
    <w:rsid w:val="00B87C92"/>
    <w:rsid w:val="00BD42BC"/>
    <w:rsid w:val="00BD65B2"/>
    <w:rsid w:val="00BE509F"/>
    <w:rsid w:val="00C1563A"/>
    <w:rsid w:val="00C60AC3"/>
    <w:rsid w:val="00C6554A"/>
    <w:rsid w:val="00C87847"/>
    <w:rsid w:val="00C95930"/>
    <w:rsid w:val="00CC5FFF"/>
    <w:rsid w:val="00CC7816"/>
    <w:rsid w:val="00D005D9"/>
    <w:rsid w:val="00D15C8D"/>
    <w:rsid w:val="00D17F19"/>
    <w:rsid w:val="00D345D6"/>
    <w:rsid w:val="00D5328A"/>
    <w:rsid w:val="00D55770"/>
    <w:rsid w:val="00D944E6"/>
    <w:rsid w:val="00D96790"/>
    <w:rsid w:val="00DA156A"/>
    <w:rsid w:val="00DB799D"/>
    <w:rsid w:val="00DE7489"/>
    <w:rsid w:val="00E21E8C"/>
    <w:rsid w:val="00E46622"/>
    <w:rsid w:val="00E57109"/>
    <w:rsid w:val="00EA7A5A"/>
    <w:rsid w:val="00EC6F76"/>
    <w:rsid w:val="00ED713A"/>
    <w:rsid w:val="00ED7C44"/>
    <w:rsid w:val="00F12F2F"/>
    <w:rsid w:val="00F22147"/>
    <w:rsid w:val="00F34CC6"/>
    <w:rsid w:val="00F472F3"/>
    <w:rsid w:val="00F61513"/>
    <w:rsid w:val="00F8066D"/>
    <w:rsid w:val="00F933CB"/>
    <w:rsid w:val="00F94B8A"/>
    <w:rsid w:val="00F961D6"/>
    <w:rsid w:val="00FA609A"/>
    <w:rsid w:val="00FC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024FFD9"/>
  <w15:chartTrackingRefBased/>
  <w15:docId w15:val="{32FD513D-036F-4E67-A964-CAA70E66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072639"/>
    <w:pPr>
      <w:spacing w:before="240" w:after="0" w:line="259" w:lineRule="auto"/>
      <w:contextualSpacing w:val="0"/>
      <w:outlineLvl w:val="9"/>
    </w:pPr>
    <w:rPr>
      <w:szCs w:val="32"/>
    </w:rPr>
  </w:style>
  <w:style w:type="paragraph" w:styleId="ListParagraph">
    <w:name w:val="List Paragraph"/>
    <w:basedOn w:val="Normal"/>
    <w:uiPriority w:val="34"/>
    <w:unhideWhenUsed/>
    <w:qFormat/>
    <w:rsid w:val="00367F47"/>
    <w:pPr>
      <w:ind w:left="720"/>
      <w:contextualSpacing/>
    </w:pPr>
  </w:style>
  <w:style w:type="paragraph" w:styleId="TOC1">
    <w:name w:val="toc 1"/>
    <w:basedOn w:val="Normal"/>
    <w:next w:val="Normal"/>
    <w:autoRedefine/>
    <w:uiPriority w:val="39"/>
    <w:unhideWhenUsed/>
    <w:rsid w:val="00367F47"/>
    <w:pPr>
      <w:spacing w:after="100"/>
    </w:pPr>
  </w:style>
  <w:style w:type="table" w:styleId="TableGrid">
    <w:name w:val="Table Grid"/>
    <w:basedOn w:val="TableNormal"/>
    <w:uiPriority w:val="39"/>
    <w:rsid w:val="0082396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44A1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eegit.essex.ac.uk/fitash/ce881-assignment.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tash\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C1AD3-20D3-4CBC-951C-3C424730A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1184</TotalTime>
  <Pages>8</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Tashbeeh, Farid I</dc:creator>
  <cp:keywords/>
  <dc:description/>
  <cp:lastModifiedBy>Tashbeeh, Farid I</cp:lastModifiedBy>
  <cp:revision>61</cp:revision>
  <cp:lastPrinted>2020-02-18T23:07:00Z</cp:lastPrinted>
  <dcterms:created xsi:type="dcterms:W3CDTF">2020-02-12T16:14:00Z</dcterms:created>
  <dcterms:modified xsi:type="dcterms:W3CDTF">2020-02-19T00:13:00Z</dcterms:modified>
</cp:coreProperties>
</file>